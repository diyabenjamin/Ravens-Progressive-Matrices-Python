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F43CD" w14:textId="790EBE31" w:rsidR="00FF7B33" w:rsidRPr="00951C77" w:rsidRDefault="00FF7B33" w:rsidP="00951C77">
      <w:pPr>
        <w:pStyle w:val="Title"/>
      </w:pPr>
      <w:r w:rsidRPr="00951C77">
        <w:t>Joyner Document Format</w:t>
      </w:r>
      <w:r w:rsidR="00723246" w:rsidRPr="00951C77">
        <w:t xml:space="preserve"> 2.0</w:t>
      </w:r>
      <w:r w:rsidR="00D501FF">
        <w:t>:</w:t>
      </w:r>
      <w:r w:rsidRPr="00951C77">
        <w:br/>
      </w:r>
      <w:r w:rsidR="00CC25B3">
        <w:t>For Use in CS6460, CS6750, and CS7637</w:t>
      </w:r>
    </w:p>
    <w:p w14:paraId="5F871ED8" w14:textId="24FEC7B7" w:rsidR="00FF7B33" w:rsidRPr="00FF7B33" w:rsidRDefault="00141B95" w:rsidP="00126D77">
      <w:pPr>
        <w:pStyle w:val="Subtitle"/>
      </w:pPr>
      <w:r>
        <w:t>Author Name</w:t>
      </w:r>
      <w:r w:rsidR="00FF7B33">
        <w:br/>
      </w:r>
      <w:r>
        <w:t>username</w:t>
      </w:r>
      <w:r w:rsidR="00FF7B33" w:rsidRPr="00FF7B33">
        <w:t>@</w:t>
      </w:r>
      <w:r w:rsidR="00FD25E7">
        <w:t>gatech.edu</w:t>
      </w:r>
    </w:p>
    <w:p w14:paraId="2186EF48" w14:textId="7C19FC06" w:rsidR="00784B78" w:rsidRPr="00723246" w:rsidRDefault="001C52FB" w:rsidP="00F82FF9">
      <w:pPr>
        <w:pStyle w:val="Abstract"/>
      </w:pPr>
      <w:r w:rsidRPr="009E51CE">
        <w:rPr>
          <w:b/>
          <w:i/>
          <w:spacing w:val="0"/>
        </w:rPr>
        <w:t>Abstract</w:t>
      </w:r>
      <w:r w:rsidR="002E20C6" w:rsidRPr="009E51CE">
        <w:rPr>
          <w:b/>
          <w:i/>
          <w:spacing w:val="0"/>
        </w:rPr>
        <w:t>—</w:t>
      </w:r>
      <w:r w:rsidR="00CC25B3" w:rsidRPr="00CC25B3">
        <w:t>If you</w:t>
      </w:r>
      <w:r w:rsidR="001E56D1">
        <w:t>r</w:t>
      </w:r>
      <w:r w:rsidR="00CC25B3" w:rsidRPr="00CC25B3">
        <w:t xml:space="preserve"> paper requires an abstract, it should be placed at the top of the first page underneath the title</w:t>
      </w:r>
      <w:r w:rsidR="001E56D1">
        <w:t xml:space="preserve"> block</w:t>
      </w:r>
      <w:r w:rsidR="00CC25B3" w:rsidRPr="00CC25B3">
        <w:t xml:space="preserve">, preceded by the word </w:t>
      </w:r>
      <w:r w:rsidR="00CC25B3" w:rsidRPr="00CC25B3">
        <w:rPr>
          <w:i/>
        </w:rPr>
        <w:t>Abstract</w:t>
      </w:r>
      <w:r w:rsidR="00CC25B3" w:rsidRPr="00CC25B3">
        <w:t xml:space="preserve"> in bold</w:t>
      </w:r>
      <w:r w:rsidR="00CC25B3">
        <w:t xml:space="preserve"> italic</w:t>
      </w:r>
      <w:r w:rsidR="00CC25B3" w:rsidRPr="00CC25B3">
        <w:t xml:space="preserve">. An extra </w:t>
      </w:r>
      <w:r w:rsidR="001E56D1">
        <w:t>0.5</w:t>
      </w:r>
      <w:r w:rsidR="001E56D1" w:rsidRPr="0058014E">
        <w:t>″</w:t>
      </w:r>
      <w:r w:rsidR="00CC25B3" w:rsidRPr="00CC25B3">
        <w:t xml:space="preserve"> should be added to </w:t>
      </w:r>
      <w:r w:rsidR="001E56D1">
        <w:t>both</w:t>
      </w:r>
      <w:r w:rsidR="00CC25B3" w:rsidRPr="00CC25B3">
        <w:t xml:space="preserve"> side</w:t>
      </w:r>
      <w:r w:rsidR="00CC25B3">
        <w:t>s.</w:t>
      </w:r>
      <w:r w:rsidR="00CC25B3" w:rsidRPr="00CC25B3">
        <w:t xml:space="preserve"> </w:t>
      </w:r>
      <w:r w:rsidR="001E56D1">
        <w:t>N</w:t>
      </w:r>
      <w:r w:rsidR="00CC25B3" w:rsidRPr="00CC25B3">
        <w:t>ot all papers require abstracts; only those that would benefit from a high-level summary of the project or its background.</w:t>
      </w:r>
    </w:p>
    <w:p w14:paraId="77C7DD8E" w14:textId="7C4E35F9" w:rsidR="00D5034D" w:rsidRPr="009B7A17" w:rsidRDefault="00CC25B3" w:rsidP="00B4491E">
      <w:pPr>
        <w:pStyle w:val="Heading1"/>
      </w:pPr>
      <w:r>
        <w:t>Text</w:t>
      </w:r>
    </w:p>
    <w:p w14:paraId="2AB49249" w14:textId="4F40A10C" w:rsidR="00BC745E" w:rsidRDefault="00C07485" w:rsidP="00CC25B3">
      <w:r>
        <w:rPr>
          <w:noProof/>
          <w:sz w:val="34"/>
          <w:szCs w:val="34"/>
          <w14:ligatures w14:val="none"/>
          <w14:numForm w14:val="default"/>
          <w14:numSpacing w14:val="default"/>
        </w:rPr>
        <w:drawing>
          <wp:anchor distT="0" distB="0" distL="114300" distR="114300" simplePos="0" relativeHeight="251659264" behindDoc="0" locked="0" layoutInCell="1" allowOverlap="1" wp14:anchorId="521E32D0" wp14:editId="5B76A2A9">
            <wp:simplePos x="0" y="0"/>
            <wp:positionH relativeFrom="margin">
              <wp:posOffset>1771650</wp:posOffset>
            </wp:positionH>
            <wp:positionV relativeFrom="paragraph">
              <wp:posOffset>1629874</wp:posOffset>
            </wp:positionV>
            <wp:extent cx="1482090" cy="278130"/>
            <wp:effectExtent l="0" t="0" r="381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latino-tes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2090" cy="278130"/>
                    </a:xfrm>
                    <a:prstGeom prst="rect">
                      <a:avLst/>
                    </a:prstGeom>
                  </pic:spPr>
                </pic:pic>
              </a:graphicData>
            </a:graphic>
            <wp14:sizeRelH relativeFrom="page">
              <wp14:pctWidth>0</wp14:pctWidth>
            </wp14:sizeRelH>
            <wp14:sizeRelV relativeFrom="page">
              <wp14:pctHeight>0</wp14:pctHeight>
            </wp14:sizeRelV>
          </wp:anchor>
        </w:drawing>
      </w:r>
      <w:r w:rsidR="00366B2D">
        <w:t>Welcome to Joyner Document Format (</w:t>
      </w:r>
      <w:r w:rsidR="00366B2D" w:rsidRPr="00422A19">
        <w:rPr>
          <w:rStyle w:val="CAPS"/>
        </w:rPr>
        <w:t>JDF</w:t>
      </w:r>
      <w:r w:rsidR="00366B2D">
        <w:t xml:space="preserve">) 2.0! </w:t>
      </w:r>
      <w:r w:rsidR="00366B2D" w:rsidRPr="00422A19">
        <w:rPr>
          <w:rStyle w:val="CAPS"/>
        </w:rPr>
        <w:t>JDF</w:t>
      </w:r>
      <w:r w:rsidR="00366B2D">
        <w:t xml:space="preserve"> is primarily intended to standardize page lengths while ensuring readability. </w:t>
      </w:r>
      <w:r w:rsidR="00BC745E" w:rsidRPr="00BC745E">
        <w:t xml:space="preserve">Note that although </w:t>
      </w:r>
      <w:r w:rsidR="00366B2D" w:rsidRPr="00366B2D">
        <w:t xml:space="preserve">you are required to use </w:t>
      </w:r>
      <w:r w:rsidR="00366B2D" w:rsidRPr="00422A19">
        <w:rPr>
          <w:rStyle w:val="CAPS"/>
        </w:rPr>
        <w:t>JDF</w:t>
      </w:r>
      <w:r w:rsidR="00366B2D" w:rsidRPr="00366B2D">
        <w:t xml:space="preserve"> for all written assignments</w:t>
      </w:r>
      <w:r w:rsidR="00BC745E" w:rsidRPr="00BC745E">
        <w:t xml:space="preserve">, we </w:t>
      </w:r>
      <w:r w:rsidR="00366B2D">
        <w:t>will not perform explicit formatting checks</w:t>
      </w:r>
      <w:r w:rsidR="00BC745E" w:rsidRPr="00BC745E">
        <w:t xml:space="preserve">. You should not worry too much </w:t>
      </w:r>
      <w:r w:rsidR="00366B2D">
        <w:t>about whether</w:t>
      </w:r>
      <w:r w:rsidR="00BC745E" w:rsidRPr="00BC745E">
        <w:t xml:space="preserve"> </w:t>
      </w:r>
      <w:r w:rsidR="00366B2D">
        <w:t>your submission</w:t>
      </w:r>
      <w:r w:rsidR="00BC745E" w:rsidRPr="00BC745E">
        <w:t xml:space="preserve"> conforms to </w:t>
      </w:r>
      <w:r w:rsidR="00BC745E">
        <w:t>every</w:t>
      </w:r>
      <w:r w:rsidR="00BC745E" w:rsidRPr="00BC745E">
        <w:t xml:space="preserve"> </w:t>
      </w:r>
      <w:r w:rsidR="00BC745E">
        <w:t>minute</w:t>
      </w:r>
      <w:r w:rsidR="00BC745E" w:rsidRPr="00BC745E">
        <w:t xml:space="preserve"> detail</w:t>
      </w:r>
      <w:r w:rsidR="00BC745E">
        <w:t>;</w:t>
      </w:r>
      <w:r w:rsidR="00BC745E" w:rsidRPr="00BC745E">
        <w:t xml:space="preserve"> the most important elements </w:t>
      </w:r>
      <w:r w:rsidR="00BC745E">
        <w:t xml:space="preserve">are </w:t>
      </w:r>
      <w:r w:rsidR="00BC745E" w:rsidRPr="00BC745E">
        <w:t>margins, font, font sizes, and approximate line spacing</w:t>
      </w:r>
      <w:r w:rsidR="00BC745E">
        <w:t xml:space="preserve">. </w:t>
      </w:r>
      <w:r w:rsidR="00BC745E" w:rsidRPr="00BC745E">
        <w:t xml:space="preserve">Use the </w:t>
      </w:r>
      <w:r w:rsidR="00A2511C">
        <w:t xml:space="preserve">paragraph </w:t>
      </w:r>
      <w:r w:rsidR="00BC745E" w:rsidRPr="00BC745E">
        <w:t>styles built into this document. If you do so, you do not need to verify that the style was followed</w:t>
      </w:r>
      <w:r w:rsidR="00BC745E">
        <w:t>.</w:t>
      </w:r>
    </w:p>
    <w:p w14:paraId="5E3988A5" w14:textId="33AEEF04" w:rsidR="00C07485" w:rsidRDefault="00C07485" w:rsidP="00C07485">
      <w:pPr>
        <w:spacing w:after="0" w:line="440" w:lineRule="exact"/>
        <w:jc w:val="center"/>
        <w:rPr>
          <w:spacing w:val="0"/>
          <w:sz w:val="44"/>
          <w:szCs w:val="44"/>
        </w:rPr>
      </w:pPr>
      <w:r w:rsidRPr="00681B94">
        <w:rPr>
          <w:spacing w:val="0"/>
          <w:sz w:val="44"/>
          <w:szCs w:val="44"/>
        </w:rPr>
        <w:t>Handgloves</w:t>
      </w:r>
    </w:p>
    <w:p w14:paraId="3491F38F" w14:textId="743B1BA5" w:rsidR="00C07485" w:rsidRDefault="00C07485" w:rsidP="00C07485">
      <w:pPr>
        <w:pStyle w:val="CaptionText"/>
      </w:pPr>
      <w:r w:rsidRPr="00681B94">
        <w:rPr>
          <w:b/>
        </w:rPr>
        <w:t>Figure 1.</w:t>
      </w:r>
      <w:r>
        <w:t xml:space="preserve"> </w:t>
      </w:r>
      <w:r w:rsidR="00C078BF">
        <w:t xml:space="preserve">Palatino. </w:t>
      </w:r>
      <w:r>
        <w:t>Make sure the live text (bottom) uses the same font as the image (top).</w:t>
      </w:r>
    </w:p>
    <w:p w14:paraId="541F03C9" w14:textId="4821AEED" w:rsidR="00366B2D" w:rsidRDefault="00CC25B3" w:rsidP="00CC25B3">
      <w:r w:rsidRPr="00082DC0">
        <w:t xml:space="preserve">All text </w:t>
      </w:r>
      <w:r>
        <w:t xml:space="preserve">in </w:t>
      </w:r>
      <w:r w:rsidRPr="00CC25B3">
        <w:rPr>
          <w:rStyle w:val="CAPS"/>
        </w:rPr>
        <w:t>JDF</w:t>
      </w:r>
      <w:r>
        <w:t xml:space="preserve"> </w:t>
      </w:r>
      <w:r w:rsidRPr="00082DC0">
        <w:t>should be</w:t>
      </w:r>
      <w:r>
        <w:t xml:space="preserve"> set</w:t>
      </w:r>
      <w:r w:rsidRPr="00082DC0">
        <w:t xml:space="preserve"> in the </w:t>
      </w:r>
      <w:r>
        <w:t>Palatino typeface</w:t>
      </w:r>
      <w:r w:rsidRPr="00082DC0">
        <w:t xml:space="preserve">. </w:t>
      </w:r>
      <w:r>
        <w:t>It is available practically everywhere</w:t>
      </w:r>
      <w:r w:rsidR="009D4DAC">
        <w:t xml:space="preserve"> as a system font</w:t>
      </w:r>
      <w:r w:rsidR="00C31BDB">
        <w:t>:</w:t>
      </w:r>
      <w:r>
        <w:t xml:space="preserve"> Microsoft </w:t>
      </w:r>
      <w:r w:rsidR="002F7302">
        <w:t>ships</w:t>
      </w:r>
      <w:r>
        <w:t xml:space="preserve"> a version called </w:t>
      </w:r>
      <w:r w:rsidRPr="005351A8">
        <w:rPr>
          <w:i/>
        </w:rPr>
        <w:t>Palatino Linotype,</w:t>
      </w:r>
      <w:r>
        <w:t xml:space="preserve"> and Apple </w:t>
      </w:r>
      <w:r w:rsidR="002F7302">
        <w:t>uses a</w:t>
      </w:r>
      <w:r>
        <w:t xml:space="preserve"> version simply called </w:t>
      </w:r>
      <w:r w:rsidRPr="005351A8">
        <w:rPr>
          <w:i/>
        </w:rPr>
        <w:t>Palatino.</w:t>
      </w:r>
      <w:r>
        <w:t xml:space="preserve"> Those without either can look for “Book Antiqua” </w:t>
      </w:r>
      <w:r w:rsidR="001E56D1">
        <w:t>i</w:t>
      </w:r>
      <w:r>
        <w:t xml:space="preserve">n their </w:t>
      </w:r>
      <w:r w:rsidR="001E56D1">
        <w:t>fonts list</w:t>
      </w:r>
      <w:r>
        <w:t xml:space="preserve"> or download</w:t>
      </w:r>
      <w:r w:rsidR="003C529A" w:rsidRPr="003C529A">
        <w:rPr>
          <w:spacing w:val="-14"/>
        </w:rPr>
        <w:t xml:space="preserve"> </w:t>
      </w:r>
      <w:hyperlink r:id="rId9" w:history="1">
        <w:r w:rsidR="003C529A" w:rsidRPr="003C529A">
          <w:rPr>
            <w:rStyle w:val="Hyperlink"/>
            <w:spacing w:val="-14"/>
          </w:rPr>
          <w:t>T</w:t>
        </w:r>
        <w:r w:rsidR="003C529A" w:rsidRPr="003C529A">
          <w:rPr>
            <w:rStyle w:val="Hyperlink"/>
            <w:spacing w:val="-7"/>
            <w:position w:val="-5"/>
          </w:rPr>
          <w:t>E</w:t>
        </w:r>
        <w:r w:rsidR="003C529A" w:rsidRPr="003C529A">
          <w:rPr>
            <w:rStyle w:val="Hyperlink"/>
            <w:spacing w:val="-7"/>
          </w:rPr>
          <w:t>X</w:t>
        </w:r>
        <w:r w:rsidRPr="003C529A">
          <w:rPr>
            <w:rStyle w:val="Hyperlink"/>
          </w:rPr>
          <w:t xml:space="preserve"> Gyre Pagella</w:t>
        </w:r>
      </w:hyperlink>
      <w:r>
        <w:t xml:space="preserve"> from </w:t>
      </w:r>
      <w:r w:rsidRPr="00CC25B3">
        <w:rPr>
          <w:rStyle w:val="CAPS"/>
        </w:rPr>
        <w:t>CTAN</w:t>
      </w:r>
      <w:r>
        <w:t xml:space="preserve">. </w:t>
      </w:r>
      <w:r w:rsidR="00C31BDB">
        <w:t>They</w:t>
      </w:r>
      <w:r>
        <w:t xml:space="preserve"> </w:t>
      </w:r>
      <w:r w:rsidR="00C31BDB">
        <w:t xml:space="preserve">all </w:t>
      </w:r>
      <w:r>
        <w:t>come in regular and bold weights</w:t>
      </w:r>
      <w:r w:rsidR="009D4DAC">
        <w:t xml:space="preserve"> with matching italics</w:t>
      </w:r>
      <w:r>
        <w:t>.</w:t>
      </w:r>
      <w:r w:rsidR="00366B2D">
        <w:t xml:space="preserve"> </w:t>
      </w:r>
    </w:p>
    <w:p w14:paraId="2BF07166" w14:textId="2CE87193" w:rsidR="00495608" w:rsidRDefault="00495608" w:rsidP="00495608">
      <w:pPr>
        <w:pStyle w:val="Heading2"/>
      </w:pPr>
      <w:r>
        <w:t>Body text</w:t>
      </w:r>
    </w:p>
    <w:p w14:paraId="0759F8A8" w14:textId="77777777" w:rsidR="001E56D1" w:rsidRDefault="00CC25B3" w:rsidP="00CC25B3">
      <w:r>
        <w:t xml:space="preserve">Body text is set </w:t>
      </w:r>
      <w:r w:rsidR="005351A8">
        <w:t xml:space="preserve">in the regular weight </w:t>
      </w:r>
      <w:r>
        <w:t xml:space="preserve">at 11 points with 17 points of line spacing, </w:t>
      </w:r>
      <w:r w:rsidR="005351A8">
        <w:t>and</w:t>
      </w:r>
      <w:r>
        <w:t xml:space="preserve"> 8.5 points of spacing </w:t>
      </w:r>
      <w:r w:rsidR="005351A8">
        <w:t xml:space="preserve">added </w:t>
      </w:r>
      <w:r>
        <w:t xml:space="preserve">after each paragraph. </w:t>
      </w:r>
      <w:r w:rsidR="00597142">
        <w:t xml:space="preserve">It should be justified with hyphenation enabled where available. </w:t>
      </w:r>
      <w:r w:rsidR="005351A8">
        <w:t xml:space="preserve">Paragraphs should not be indented. </w:t>
      </w:r>
      <w:r>
        <w:t xml:space="preserve">These styles can be automatically applied using the </w:t>
      </w:r>
      <w:r w:rsidRPr="005351A8">
        <w:rPr>
          <w:i/>
        </w:rPr>
        <w:t>Normal</w:t>
      </w:r>
      <w:r w:rsidR="005838F8">
        <w:t xml:space="preserve"> paragraph style. </w:t>
      </w:r>
    </w:p>
    <w:p w14:paraId="4A1CD310" w14:textId="32AFFE18" w:rsidR="00CC25B3" w:rsidRDefault="00CC25B3" w:rsidP="00CC25B3">
      <w:r>
        <w:rPr>
          <w:b/>
        </w:rPr>
        <w:lastRenderedPageBreak/>
        <w:t>Bold</w:t>
      </w:r>
      <w:r>
        <w:t xml:space="preserve"> and </w:t>
      </w:r>
      <w:r>
        <w:rPr>
          <w:i/>
        </w:rPr>
        <w:t xml:space="preserve">italics </w:t>
      </w:r>
      <w:r>
        <w:t xml:space="preserve">should be used </w:t>
      </w:r>
      <w:r w:rsidR="005351A8">
        <w:t>for</w:t>
      </w:r>
      <w:r>
        <w:t xml:space="preserve"> emphasis. </w:t>
      </w:r>
      <w:hyperlink r:id="rId10" w:history="1">
        <w:r w:rsidRPr="00CC25B3">
          <w:rPr>
            <w:rStyle w:val="Hyperlink"/>
          </w:rPr>
          <w:t>Hyperlinks</w:t>
        </w:r>
      </w:hyperlink>
      <w:r w:rsidRPr="00CC25B3">
        <w:t xml:space="preserve"> may be inserted in the text, as well as </w:t>
      </w:r>
      <w:r w:rsidR="009476F0" w:rsidRPr="009476F0">
        <w:rPr>
          <w:rStyle w:val="Code"/>
        </w:rPr>
        <w:t>in</w:t>
      </w:r>
      <w:r w:rsidR="009476F0">
        <w:rPr>
          <w:rStyle w:val="Code"/>
        </w:rPr>
        <w:t>-</w:t>
      </w:r>
      <w:r w:rsidR="009476F0" w:rsidRPr="009476F0">
        <w:rPr>
          <w:rStyle w:val="Code"/>
        </w:rPr>
        <w:t>line</w:t>
      </w:r>
      <w:r w:rsidR="009476F0">
        <w:rPr>
          <w:rStyle w:val="Code"/>
        </w:rPr>
        <w:t xml:space="preserve"> </w:t>
      </w:r>
      <w:r w:rsidR="009476F0" w:rsidRPr="009476F0">
        <w:rPr>
          <w:rStyle w:val="Code"/>
        </w:rPr>
        <w:t>code</w:t>
      </w:r>
      <w:r w:rsidR="009476F0">
        <w:t xml:space="preserve">, </w:t>
      </w:r>
      <w:r w:rsidRPr="00CC25B3">
        <w:t>superscripts</w:t>
      </w:r>
      <w:r>
        <w:rPr>
          <w:vertAlign w:val="superscript"/>
        </w:rPr>
        <w:t xml:space="preserve"> l</w:t>
      </w:r>
      <w:r w:rsidRPr="00CC25B3">
        <w:rPr>
          <w:vertAlign w:val="superscript"/>
        </w:rPr>
        <w:t>ike this</w:t>
      </w:r>
      <w:r w:rsidRPr="00CC25B3">
        <w:t xml:space="preserve">, </w:t>
      </w:r>
      <w:r w:rsidR="00681B94">
        <w:t xml:space="preserve">and </w:t>
      </w:r>
      <w:r w:rsidRPr="00CC25B3">
        <w:t>subscripts</w:t>
      </w:r>
      <w:r>
        <w:rPr>
          <w:vertAlign w:val="subscript"/>
        </w:rPr>
        <w:t xml:space="preserve"> l</w:t>
      </w:r>
      <w:r w:rsidRPr="00CC25B3">
        <w:rPr>
          <w:vertAlign w:val="subscript"/>
        </w:rPr>
        <w:t>ike this</w:t>
      </w:r>
      <w:r>
        <w:t>.</w:t>
      </w:r>
    </w:p>
    <w:p w14:paraId="0C92F709" w14:textId="4B447619" w:rsidR="00495608" w:rsidRDefault="00495608" w:rsidP="00495608">
      <w:pPr>
        <w:pStyle w:val="Heading2"/>
      </w:pPr>
      <w:r>
        <w:t xml:space="preserve">Title </w:t>
      </w:r>
      <w:r w:rsidRPr="00495608">
        <w:rPr>
          <w:i/>
        </w:rPr>
        <w:t xml:space="preserve">&amp; </w:t>
      </w:r>
      <w:r>
        <w:t>subtitle</w:t>
      </w:r>
    </w:p>
    <w:p w14:paraId="506C1C70" w14:textId="001ACD90" w:rsidR="002D71BC" w:rsidRDefault="00495608" w:rsidP="00495608">
      <w:r w:rsidRPr="00495608">
        <w:t xml:space="preserve">The paper title should be </w:t>
      </w:r>
      <w:r>
        <w:t xml:space="preserve">set </w:t>
      </w:r>
      <w:r w:rsidRPr="00495608">
        <w:t>in</w:t>
      </w:r>
      <w:r>
        <w:t xml:space="preserve"> </w:t>
      </w:r>
      <w:r w:rsidR="00A90791">
        <w:t>the regular weight</w:t>
      </w:r>
      <w:r>
        <w:t xml:space="preserve"> at</w:t>
      </w:r>
      <w:r w:rsidRPr="00495608">
        <w:t xml:space="preserve"> 1</w:t>
      </w:r>
      <w:r>
        <w:t>7</w:t>
      </w:r>
      <w:r w:rsidRPr="00495608">
        <w:t xml:space="preserve"> point</w:t>
      </w:r>
      <w:r>
        <w:t>s with 22 points of line spacing</w:t>
      </w:r>
      <w:r w:rsidRPr="00495608">
        <w:t xml:space="preserve">, centered at the top of the first page. The title may </w:t>
      </w:r>
      <w:r>
        <w:t>span</w:t>
      </w:r>
      <w:r w:rsidRPr="00495608">
        <w:t xml:space="preserve"> up to three lines. </w:t>
      </w:r>
      <w:r w:rsidR="002D71BC" w:rsidRPr="00495608">
        <w:t>For typical assignments, the document title may be as simple as “Assignment 1</w:t>
      </w:r>
      <w:r w:rsidR="002D71BC">
        <w:t>.</w:t>
      </w:r>
      <w:r w:rsidR="002D71BC" w:rsidRPr="00495608">
        <w:t>” More specialized assignments may warrant more unique paper names, like “A Proposal to Create a New Document Format</w:t>
      </w:r>
      <w:r w:rsidR="002D71BC">
        <w:t>.</w:t>
      </w:r>
      <w:r w:rsidR="002D71BC" w:rsidRPr="00495608">
        <w:t>”</w:t>
      </w:r>
    </w:p>
    <w:p w14:paraId="256AF9B9" w14:textId="6818DD1C" w:rsidR="002D71BC" w:rsidRDefault="00495608" w:rsidP="00495608">
      <w:r w:rsidRPr="00495608">
        <w:t xml:space="preserve">The author’s name and email should </w:t>
      </w:r>
      <w:r>
        <w:t>come</w:t>
      </w:r>
      <w:r w:rsidRPr="00495608">
        <w:t xml:space="preserve"> next </w:t>
      </w:r>
      <w:r w:rsidRPr="00495608">
        <w:rPr>
          <w:i/>
          <w:iCs/>
        </w:rPr>
        <w:t>unless</w:t>
      </w:r>
      <w:r w:rsidRPr="00495608">
        <w:t xml:space="preserve"> you want</w:t>
      </w:r>
      <w:r>
        <w:t xml:space="preserve"> to</w:t>
      </w:r>
      <w:r w:rsidRPr="00495608">
        <w:t xml:space="preserve"> or were asked to submit anonymously, in which case this </w:t>
      </w:r>
      <w:r>
        <w:t>can</w:t>
      </w:r>
      <w:r w:rsidRPr="00495608">
        <w:t xml:space="preserve"> be omitted. </w:t>
      </w:r>
      <w:r w:rsidR="002D71BC">
        <w:t xml:space="preserve">They should be set in the same size and weight as body text, centered. These styles can be applied using the </w:t>
      </w:r>
      <w:r w:rsidR="002D71BC" w:rsidRPr="002D71BC">
        <w:rPr>
          <w:i/>
        </w:rPr>
        <w:t>Title</w:t>
      </w:r>
      <w:r w:rsidR="002D71BC">
        <w:t xml:space="preserve"> and </w:t>
      </w:r>
      <w:r w:rsidR="002D71BC" w:rsidRPr="002D71BC">
        <w:rPr>
          <w:i/>
        </w:rPr>
        <w:t>Subtitle</w:t>
      </w:r>
      <w:r w:rsidR="002D71BC">
        <w:t xml:space="preserve"> paragraph styles.</w:t>
      </w:r>
    </w:p>
    <w:p w14:paraId="13F471FD" w14:textId="1DFDD070" w:rsidR="00495608" w:rsidRDefault="00495608" w:rsidP="00495608">
      <w:pPr>
        <w:pStyle w:val="Heading2"/>
      </w:pPr>
      <w:r>
        <w:t>Headings</w:t>
      </w:r>
    </w:p>
    <w:p w14:paraId="2D32130F" w14:textId="2BCAE68D" w:rsidR="00495608" w:rsidRDefault="00495608" w:rsidP="00495608">
      <w:r>
        <w:t>Headings should all be set in the same size as body text (11 points)</w:t>
      </w:r>
      <w:r w:rsidR="002D71BC">
        <w:t xml:space="preserve"> in bold.</w:t>
      </w:r>
      <w:r w:rsidR="007A6F58">
        <w:t xml:space="preserve"> With the exception of </w:t>
      </w:r>
      <w:r w:rsidR="007A6F58" w:rsidRPr="007A6F58">
        <w:rPr>
          <w:i/>
        </w:rPr>
        <w:t>Heading 1,</w:t>
      </w:r>
      <w:r w:rsidR="007A6F58">
        <w:t xml:space="preserve"> they should all have 8.5 points of space added before and after. They should be hierarchically numbered</w:t>
      </w:r>
      <w:r w:rsidR="001C00F6">
        <w:t>:</w:t>
      </w:r>
      <w:r w:rsidR="00E526E9">
        <w:t xml:space="preserve"> </w:t>
      </w:r>
      <w:r w:rsidR="006D2120">
        <w:t>Microsoft Word</w:t>
      </w:r>
      <w:r w:rsidR="00E526E9">
        <w:t xml:space="preserve"> will do this automatically when you use the appropriate paragraph styles</w:t>
      </w:r>
      <w:r w:rsidR="006D2120">
        <w:t>, but Google Docs users will need to number their headings manually</w:t>
      </w:r>
      <w:r w:rsidR="007A6F58">
        <w:t>.</w:t>
      </w:r>
    </w:p>
    <w:p w14:paraId="5D0FC350" w14:textId="6F150C99" w:rsidR="007A6F58" w:rsidRDefault="007A6F58" w:rsidP="007A6F58">
      <w:pPr>
        <w:pStyle w:val="Heading3"/>
      </w:pPr>
      <w:r>
        <w:t>Heading 1</w:t>
      </w:r>
    </w:p>
    <w:p w14:paraId="15914E0F" w14:textId="4F242AA2" w:rsidR="007A6F58" w:rsidRDefault="007A6F58" w:rsidP="007A6F58">
      <w:r w:rsidRPr="007A6F58">
        <w:rPr>
          <w:i/>
        </w:rPr>
        <w:t>Heading 1</w:t>
      </w:r>
      <w:r>
        <w:t xml:space="preserve"> should be set in all caps, with letterspacing expanded by 0.55 points. It should have 11 points of space added before and 8.5 points of space added after.</w:t>
      </w:r>
    </w:p>
    <w:p w14:paraId="39845AD3" w14:textId="5629ABB0" w:rsidR="007A6F58" w:rsidRDefault="007A6F58" w:rsidP="007A6F58">
      <w:pPr>
        <w:pStyle w:val="Heading3"/>
      </w:pPr>
      <w:r>
        <w:t>Heading</w:t>
      </w:r>
      <w:r w:rsidR="00E96C48">
        <w:t>s</w:t>
      </w:r>
      <w:r>
        <w:t xml:space="preserve"> 2–4</w:t>
      </w:r>
    </w:p>
    <w:p w14:paraId="731BF7FC" w14:textId="61A5656E" w:rsidR="00D21F21" w:rsidRPr="00D21F21" w:rsidRDefault="00D21F21" w:rsidP="008D516F">
      <w:r>
        <w:t xml:space="preserve">Besides </w:t>
      </w:r>
      <w:r w:rsidRPr="00D308CA">
        <w:rPr>
          <w:i/>
        </w:rPr>
        <w:t>Heading 1,</w:t>
      </w:r>
      <w:r>
        <w:t xml:space="preserve"> which is set in caps, headings should always use sentence case (i.e., first word capitalized) rather than title case; after all, they are not titles. </w:t>
      </w:r>
      <w:r w:rsidR="007A6F58" w:rsidRPr="007A6F58">
        <w:rPr>
          <w:i/>
        </w:rPr>
        <w:t xml:space="preserve">Heading 2 </w:t>
      </w:r>
      <w:r w:rsidR="007A6F58">
        <w:t xml:space="preserve">should be set in </w:t>
      </w:r>
      <w:r>
        <w:t xml:space="preserve">bold </w:t>
      </w:r>
      <w:r w:rsidR="007A6F58">
        <w:t>roman</w:t>
      </w:r>
      <w:r w:rsidR="008D516F">
        <w:t xml:space="preserve"> (upright)</w:t>
      </w:r>
      <w:r w:rsidR="001C00F6">
        <w:t>,</w:t>
      </w:r>
      <w:r w:rsidR="007A6F58">
        <w:t xml:space="preserve"> </w:t>
      </w:r>
      <w:r w:rsidR="0017206B">
        <w:t xml:space="preserve">and </w:t>
      </w:r>
      <w:r w:rsidRPr="00D21F21">
        <w:rPr>
          <w:i/>
        </w:rPr>
        <w:t>Heading 3</w:t>
      </w:r>
      <w:r>
        <w:rPr>
          <w:i/>
        </w:rPr>
        <w:t xml:space="preserve"> </w:t>
      </w:r>
      <w:r>
        <w:t>should be set in bold italics.</w:t>
      </w:r>
      <w:r w:rsidR="009D51D1">
        <w:t xml:space="preserve"> The use of headings beyond </w:t>
      </w:r>
      <w:r w:rsidR="009D51D1" w:rsidRPr="007A6F58">
        <w:rPr>
          <w:i/>
        </w:rPr>
        <w:t xml:space="preserve">Heading 3 </w:t>
      </w:r>
      <w:r w:rsidR="009D51D1">
        <w:t>is discouraged.</w:t>
      </w:r>
    </w:p>
    <w:p w14:paraId="0A362AB0" w14:textId="2BA017B3" w:rsidR="007A6F58" w:rsidRDefault="00D21F21" w:rsidP="007A6F58">
      <w:r w:rsidRPr="00D21F21">
        <w:rPr>
          <w:rStyle w:val="Heading4Char"/>
        </w:rPr>
        <w:t>Heading 4—</w:t>
      </w:r>
      <w:r w:rsidR="007A6F58" w:rsidRPr="00D21F21">
        <w:rPr>
          <w:i/>
        </w:rPr>
        <w:t>Heading 4</w:t>
      </w:r>
      <w:r w:rsidR="007A6F58">
        <w:t xml:space="preserve"> is provided</w:t>
      </w:r>
      <w:r>
        <w:t xml:space="preserve"> as a run-in sidehead. Like </w:t>
      </w:r>
      <w:r>
        <w:rPr>
          <w:i/>
        </w:rPr>
        <w:t>Heading 3,</w:t>
      </w:r>
      <w:r>
        <w:t xml:space="preserve"> it is set in bold italics, but it should be followed by an em dash and flow right into the text, as seen at the beginning of the current paragraph. It should be used more as a list style than a heading style, e.g. to set off a list of principles in a heuristic evaluation.</w:t>
      </w:r>
    </w:p>
    <w:p w14:paraId="37BA05FE" w14:textId="7506AD0E" w:rsidR="00D21F21" w:rsidRDefault="00D21F21" w:rsidP="00281FCB">
      <w:pPr>
        <w:pStyle w:val="Heading2"/>
      </w:pPr>
      <w:r>
        <w:lastRenderedPageBreak/>
        <w:t>Page layout</w:t>
      </w:r>
    </w:p>
    <w:p w14:paraId="0BC59FA8" w14:textId="77777777" w:rsidR="00281FCB" w:rsidRDefault="0058014E" w:rsidP="00495608">
      <w:r w:rsidRPr="00060B34">
        <w:rPr>
          <w:rStyle w:val="CAPS"/>
        </w:rPr>
        <w:t>JDF</w:t>
      </w:r>
      <w:r>
        <w:t xml:space="preserve"> uses</w:t>
      </w:r>
      <w:r w:rsidR="00601AF3">
        <w:t xml:space="preserve"> the</w:t>
      </w:r>
      <w:r>
        <w:t xml:space="preserve"> </w:t>
      </w:r>
      <w:r w:rsidRPr="00060B34">
        <w:rPr>
          <w:rStyle w:val="CAPS"/>
        </w:rPr>
        <w:t>US</w:t>
      </w:r>
      <w:r>
        <w:t xml:space="preserve"> Letter </w:t>
      </w:r>
      <w:r w:rsidR="00F21A28">
        <w:t>paper</w:t>
      </w:r>
      <w:r>
        <w:t xml:space="preserve"> size (8.5</w:t>
      </w:r>
      <w:r w:rsidRPr="0058014E">
        <w:t>″</w:t>
      </w:r>
      <w:r>
        <w:t xml:space="preserve"> </w:t>
      </w:r>
      <w:r w:rsidRPr="0058014E">
        <w:t>×</w:t>
      </w:r>
      <w:r>
        <w:t xml:space="preserve"> 11</w:t>
      </w:r>
      <w:r w:rsidRPr="0058014E">
        <w:t>″</w:t>
      </w:r>
      <w:r>
        <w:t>).</w:t>
      </w:r>
      <w:r w:rsidR="00505A7B">
        <w:t xml:space="preserve"> It has a top margin of 1</w:t>
      </w:r>
      <w:r w:rsidR="00505A7B" w:rsidRPr="0058014E">
        <w:t>″</w:t>
      </w:r>
      <w:r w:rsidR="00505A7B">
        <w:t>, and bottom and side margins of 1.5</w:t>
      </w:r>
      <w:r w:rsidR="00505A7B" w:rsidRPr="0058014E">
        <w:t>″</w:t>
      </w:r>
      <w:r w:rsidR="00505A7B">
        <w:t>. This yields a text block of 5.5</w:t>
      </w:r>
      <w:r w:rsidR="00505A7B" w:rsidRPr="0058014E">
        <w:t>″</w:t>
      </w:r>
      <w:r w:rsidR="00505A7B">
        <w:t xml:space="preserve"> </w:t>
      </w:r>
      <w:r w:rsidR="00505A7B" w:rsidRPr="0058014E">
        <w:t>×</w:t>
      </w:r>
      <w:r w:rsidR="00505A7B">
        <w:t xml:space="preserve"> 8.5</w:t>
      </w:r>
      <w:r w:rsidR="00505A7B" w:rsidRPr="0058014E">
        <w:t>″</w:t>
      </w:r>
      <w:r w:rsidR="00505A7B">
        <w:t xml:space="preserve">, which is exactly ½ the size of the page, divided lengthwise. </w:t>
      </w:r>
    </w:p>
    <w:p w14:paraId="1C737593" w14:textId="3F4EDA1F" w:rsidR="00495608" w:rsidRDefault="00505A7B" w:rsidP="00495608">
      <w:r>
        <w:t>The page number should be included in the bottom margin, 1</w:t>
      </w:r>
      <w:r w:rsidRPr="0058014E">
        <w:t>″</w:t>
      </w:r>
      <w:r>
        <w:t xml:space="preserve"> from the bottom of the page – this creates symmetry with the top margin.</w:t>
      </w:r>
      <w:r w:rsidR="009D4DAC">
        <w:t xml:space="preserve"> No other elements should be placed in the margins.</w:t>
      </w:r>
    </w:p>
    <w:p w14:paraId="7269C6F7" w14:textId="113E4FF6" w:rsidR="00FB6E06" w:rsidRDefault="00193F58" w:rsidP="00FB6E06">
      <w:pPr>
        <w:pStyle w:val="Heading1"/>
      </w:pPr>
      <w:r>
        <w:t>Presentational elements</w:t>
      </w:r>
    </w:p>
    <w:p w14:paraId="7C9A8490" w14:textId="3ED50C57" w:rsidR="00FB6E06" w:rsidRDefault="00FB6E06" w:rsidP="00FB6E06">
      <w:r>
        <w:t xml:space="preserve">You are encouraged to use </w:t>
      </w:r>
      <w:r w:rsidR="00CA61E4">
        <w:t>presentational elements</w:t>
      </w:r>
      <w:r>
        <w:t xml:space="preserve"> liberally</w:t>
      </w:r>
      <w:r w:rsidR="00193F58">
        <w:t xml:space="preserve">, as long as they </w:t>
      </w:r>
      <w:r w:rsidR="00E47959">
        <w:t>add</w:t>
      </w:r>
      <w:r w:rsidR="00193F58">
        <w:t xml:space="preserve"> to the clarity of your submissions</w:t>
      </w:r>
      <w:r>
        <w:t xml:space="preserve">. </w:t>
      </w:r>
      <w:r w:rsidR="00656180">
        <w:t>They often require less space and fewer accompanying words to explain a given concept, and do a far better job</w:t>
      </w:r>
      <w:r w:rsidR="00A5492D">
        <w:t xml:space="preserve"> of it</w:t>
      </w:r>
      <w:r w:rsidR="00656180">
        <w:t>.</w:t>
      </w:r>
    </w:p>
    <w:p w14:paraId="7D5FA26B" w14:textId="43D06196" w:rsidR="00FB6E06" w:rsidRDefault="00FB6E06" w:rsidP="00FB6E06">
      <w:pPr>
        <w:pStyle w:val="Heading2"/>
      </w:pPr>
      <w:r>
        <w:t>Figures</w:t>
      </w:r>
    </w:p>
    <w:p w14:paraId="0FEA9CBB" w14:textId="3BFF06E7" w:rsidR="00FB6E06" w:rsidRDefault="008C10D9" w:rsidP="00FB6E06">
      <w:r w:rsidRPr="008C10D9">
        <w:t xml:space="preserve">Figures should always be centered on the page, although they may also take up the entire width </w:t>
      </w:r>
      <w:r>
        <w:t xml:space="preserve">and height </w:t>
      </w:r>
      <w:r w:rsidRPr="008C10D9">
        <w:t xml:space="preserve">of the </w:t>
      </w:r>
      <w:r>
        <w:t>text block</w:t>
      </w:r>
      <w:r w:rsidRPr="008C10D9">
        <w:t>. Figures should always be referenced in the text</w:t>
      </w:r>
      <w:r w:rsidR="00773A55">
        <w:t>, and they should include a descriptive caption</w:t>
      </w:r>
      <w:r w:rsidRPr="008C10D9">
        <w:t>. Figures may also be equations, diagrams, or other kinds of content.</w:t>
      </w:r>
    </w:p>
    <w:p w14:paraId="41B8A6A9" w14:textId="74A4A6CB" w:rsidR="003C3139" w:rsidRDefault="00244DA3" w:rsidP="00FB6E06">
      <w:r>
        <w:rPr>
          <w:b/>
          <w:noProof/>
          <w14:ligatures w14:val="none"/>
          <w14:numForm w14:val="default"/>
          <w14:numSpacing w14:val="default"/>
        </w:rPr>
        <w:drawing>
          <wp:anchor distT="0" distB="0" distL="114300" distR="114300" simplePos="0" relativeHeight="251658240" behindDoc="0" locked="0" layoutInCell="1" allowOverlap="1" wp14:anchorId="2B9DEC1A" wp14:editId="513B62E4">
            <wp:simplePos x="0" y="0"/>
            <wp:positionH relativeFrom="margin">
              <wp:posOffset>1732280</wp:posOffset>
            </wp:positionH>
            <wp:positionV relativeFrom="paragraph">
              <wp:posOffset>604787</wp:posOffset>
            </wp:positionV>
            <wp:extent cx="1565275" cy="17443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06 at 7.34.02 A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5275" cy="1744345"/>
                    </a:xfrm>
                    <a:prstGeom prst="rect">
                      <a:avLst/>
                    </a:prstGeom>
                  </pic:spPr>
                </pic:pic>
              </a:graphicData>
            </a:graphic>
            <wp14:sizeRelH relativeFrom="page">
              <wp14:pctWidth>0</wp14:pctWidth>
            </wp14:sizeRelH>
            <wp14:sizeRelV relativeFrom="page">
              <wp14:pctHeight>0</wp14:pctHeight>
            </wp14:sizeRelV>
          </wp:anchor>
        </w:drawing>
      </w:r>
      <w:r w:rsidR="003C3139">
        <w:t>If your figure includes a white background (e.g. an interface design or graph), it may aid legibility to add a ¼ point black border.</w:t>
      </w:r>
    </w:p>
    <w:p w14:paraId="061C6CC7" w14:textId="2F34EA3F" w:rsidR="00BC324F" w:rsidRDefault="00BC324F" w:rsidP="00BC324F">
      <w:pPr>
        <w:pStyle w:val="CaptionText"/>
      </w:pPr>
      <w:r w:rsidRPr="00E344D8">
        <w:rPr>
          <w:b/>
        </w:rPr>
        <w:t xml:space="preserve">Figure </w:t>
      </w:r>
      <w:r w:rsidR="001E5E5E">
        <w:rPr>
          <w:b/>
        </w:rPr>
        <w:t>2</w:t>
      </w:r>
      <w:r w:rsidRPr="00E344D8">
        <w:rPr>
          <w:b/>
        </w:rPr>
        <w:t>.</w:t>
      </w:r>
      <w:r>
        <w:t xml:space="preserve"> Make sure your flowcharts are more useful than this one. Source: </w:t>
      </w:r>
      <w:hyperlink r:id="rId12" w:history="1">
        <w:r w:rsidRPr="00D974D2">
          <w:rPr>
            <w:rStyle w:val="Hyperlink"/>
            <w:spacing w:val="11"/>
            <w14:numForm w14:val="lining"/>
          </w:rPr>
          <w:t>XKCD</w:t>
        </w:r>
      </w:hyperlink>
      <w:r>
        <w:t>.</w:t>
      </w:r>
    </w:p>
    <w:p w14:paraId="70075783" w14:textId="78A88935" w:rsidR="00071F4D" w:rsidRDefault="00071F4D" w:rsidP="00FB6E06">
      <w:r w:rsidRPr="00071F4D">
        <w:t xml:space="preserve">Figure captions should be centered </w:t>
      </w:r>
      <w:r>
        <w:t>be</w:t>
      </w:r>
      <w:r w:rsidRPr="00071F4D">
        <w:t>neath the corresponding figure. The label for the figure, e.g. “Figure 1</w:t>
      </w:r>
      <w:r>
        <w:t>,</w:t>
      </w:r>
      <w:r w:rsidRPr="00071F4D">
        <w:t xml:space="preserve">” should be bolded, and the entire caption should be </w:t>
      </w:r>
      <w:r w:rsidR="006666B5">
        <w:t>8.5</w:t>
      </w:r>
      <w:r w:rsidRPr="00071F4D">
        <w:t xml:space="preserve"> point</w:t>
      </w:r>
      <w:r w:rsidR="006666B5">
        <w:t>s with 14 points of line spacing</w:t>
      </w:r>
      <w:r w:rsidRPr="00071F4D">
        <w:t xml:space="preserve">. If need be, you may have one figure caption corresponding to multiple consecutive figures and use either locational </w:t>
      </w:r>
      <w:r w:rsidRPr="00071F4D">
        <w:lastRenderedPageBreak/>
        <w:t>descriptors (e.g. “</w:t>
      </w:r>
      <w:r>
        <w:t>t</w:t>
      </w:r>
      <w:r w:rsidRPr="00071F4D">
        <w:t xml:space="preserve">op </w:t>
      </w:r>
      <w:r>
        <w:t>l</w:t>
      </w:r>
      <w:r w:rsidRPr="00071F4D">
        <w:t>eft</w:t>
      </w:r>
      <w:r>
        <w:t>,</w:t>
      </w:r>
      <w:r w:rsidRPr="00071F4D">
        <w:t>” “</w:t>
      </w:r>
      <w:r>
        <w:t>m</w:t>
      </w:r>
      <w:r w:rsidRPr="00071F4D">
        <w:t>iddle”) or labels (e.g. “A”</w:t>
      </w:r>
      <w:r>
        <w:t>,</w:t>
      </w:r>
      <w:r w:rsidRPr="00071F4D">
        <w:t xml:space="preserve"> “B”) to map parts of the caption to parts of the figure.</w:t>
      </w:r>
      <w:r w:rsidR="00AE0D65">
        <w:t xml:space="preserve"> </w:t>
      </w:r>
      <w:r w:rsidR="00AE0D65" w:rsidRPr="00CE0563">
        <w:t xml:space="preserve">Make sure that caption </w:t>
      </w:r>
      <w:r w:rsidR="00AE0D65">
        <w:t>falls</w:t>
      </w:r>
      <w:r w:rsidR="00AE0D65" w:rsidRPr="00CE0563">
        <w:t xml:space="preserve"> on the same page as the corresponding figure</w:t>
      </w:r>
      <w:r w:rsidR="00AE0D65">
        <w:t xml:space="preserve"> or table; you may need to rearrange text to make this work.</w:t>
      </w:r>
    </w:p>
    <w:p w14:paraId="3388DE36" w14:textId="650BC726" w:rsidR="00193F58" w:rsidRDefault="00193F58" w:rsidP="00193F58">
      <w:pPr>
        <w:pStyle w:val="Heading2"/>
      </w:pPr>
      <w:r>
        <w:t>Tables</w:t>
      </w:r>
    </w:p>
    <w:p w14:paraId="4E578F3E" w14:textId="5577C50F" w:rsidR="00AE0D65" w:rsidRDefault="00AE0D65" w:rsidP="00CE0563">
      <w:r w:rsidRPr="007B0FC8">
        <w:t>You have freedom to format table</w:t>
      </w:r>
      <w:r w:rsidR="00E71DDC">
        <w:t>s</w:t>
      </w:r>
      <w:r w:rsidRPr="007B0FC8">
        <w:t xml:space="preserve"> in the way that works best for your data.</w:t>
      </w:r>
      <w:r>
        <w:t xml:space="preserve"> Generally, text should be left-aligned and numbers should be right-aligned or aligned at the decimal – y</w:t>
      </w:r>
      <w:r w:rsidRPr="007B0FC8">
        <w:t xml:space="preserve">ou can do this using a </w:t>
      </w:r>
      <w:hyperlink r:id="rId13" w:history="1">
        <w:r w:rsidRPr="007B0FC8">
          <w:rPr>
            <w:rStyle w:val="Hyperlink"/>
          </w:rPr>
          <w:t>decimal tab stop.</w:t>
        </w:r>
      </w:hyperlink>
      <w:r>
        <w:t xml:space="preserve"> The default table style (shown </w:t>
      </w:r>
      <w:r w:rsidR="00FE6E71">
        <w:t>below</w:t>
      </w:r>
      <w:r>
        <w:t>) reduces the text size to be equal to the caption text.</w:t>
      </w:r>
    </w:p>
    <w:p w14:paraId="6ECFB11B" w14:textId="1AE8D230" w:rsidR="00E71DDC" w:rsidRDefault="00E71DDC" w:rsidP="00CE0563">
      <w:r w:rsidRPr="00CE0563">
        <w:t>Table captions should be formatted the same way as figure captions, but they should be placed above the table. The popular mnemonic for this is: figures at the foot, tables at the top. Like figures, tables should not exceed the margins and should be centered on the page.</w:t>
      </w:r>
    </w:p>
    <w:p w14:paraId="0E2A8F73" w14:textId="4916AFF9" w:rsidR="00E344D8" w:rsidRDefault="00E344D8" w:rsidP="00B95AEF">
      <w:pPr>
        <w:pStyle w:val="CaptionText"/>
      </w:pPr>
      <w:r w:rsidRPr="00E344D8">
        <w:rPr>
          <w:b/>
        </w:rPr>
        <w:t>Table 1.</w:t>
      </w:r>
      <w:r>
        <w:t xml:space="preserve"> </w:t>
      </w:r>
      <w:r w:rsidR="00661942">
        <w:t>Mathematical constants</w:t>
      </w:r>
      <w:r>
        <w:t>.</w:t>
      </w:r>
      <w:r w:rsidR="00661942">
        <w:t xml:space="preserve"> Notice how the approximations align at the decimal.</w:t>
      </w:r>
    </w:p>
    <w:tbl>
      <w:tblPr>
        <w:tblStyle w:val="JDF"/>
        <w:tblW w:w="7920" w:type="dxa"/>
        <w:tblLook w:val="04A0" w:firstRow="1" w:lastRow="0" w:firstColumn="1" w:lastColumn="0" w:noHBand="0" w:noVBand="1"/>
      </w:tblPr>
      <w:tblGrid>
        <w:gridCol w:w="1440"/>
        <w:gridCol w:w="1350"/>
        <w:gridCol w:w="1530"/>
        <w:gridCol w:w="3600"/>
      </w:tblGrid>
      <w:tr w:rsidR="00580D8A" w14:paraId="36933133" w14:textId="77777777" w:rsidTr="003031BB">
        <w:trPr>
          <w:cnfStyle w:val="100000000000" w:firstRow="1" w:lastRow="0" w:firstColumn="0" w:lastColumn="0" w:oddVBand="0" w:evenVBand="0" w:oddHBand="0" w:evenHBand="0" w:firstRowFirstColumn="0" w:firstRowLastColumn="0" w:lastRowFirstColumn="0" w:lastRowLastColumn="0"/>
        </w:trPr>
        <w:tc>
          <w:tcPr>
            <w:tcW w:w="1440" w:type="dxa"/>
          </w:tcPr>
          <w:p w14:paraId="67F40984" w14:textId="4B7BAA42" w:rsidR="00580D8A" w:rsidRDefault="00580D8A" w:rsidP="00580D8A">
            <w:pPr>
              <w:spacing w:line="280" w:lineRule="exact"/>
              <w:jc w:val="left"/>
            </w:pPr>
            <w:r>
              <w:t>Name</w:t>
            </w:r>
          </w:p>
        </w:tc>
        <w:tc>
          <w:tcPr>
            <w:tcW w:w="1350" w:type="dxa"/>
          </w:tcPr>
          <w:p w14:paraId="181E02BE" w14:textId="44200AC9" w:rsidR="00580D8A" w:rsidRDefault="00580D8A" w:rsidP="00580D8A">
            <w:pPr>
              <w:spacing w:line="280" w:lineRule="exact"/>
              <w:jc w:val="center"/>
            </w:pPr>
            <w:r>
              <w:t>Symbol</w:t>
            </w:r>
          </w:p>
        </w:tc>
        <w:tc>
          <w:tcPr>
            <w:tcW w:w="1530" w:type="dxa"/>
          </w:tcPr>
          <w:p w14:paraId="4503181A" w14:textId="36462ADA" w:rsidR="00580D8A" w:rsidRDefault="00580D8A" w:rsidP="00580D8A">
            <w:pPr>
              <w:tabs>
                <w:tab w:val="decimal" w:pos="270"/>
              </w:tabs>
              <w:spacing w:line="280" w:lineRule="exact"/>
              <w:jc w:val="left"/>
            </w:pPr>
            <w:r>
              <w:t>Approximation</w:t>
            </w:r>
          </w:p>
        </w:tc>
        <w:tc>
          <w:tcPr>
            <w:tcW w:w="3600" w:type="dxa"/>
            <w:tcMar>
              <w:right w:w="0" w:type="dxa"/>
            </w:tcMar>
          </w:tcPr>
          <w:p w14:paraId="525BFB2E" w14:textId="0559118E" w:rsidR="00580D8A" w:rsidRDefault="00580D8A" w:rsidP="00580D8A">
            <w:pPr>
              <w:spacing w:line="280" w:lineRule="exact"/>
              <w:jc w:val="left"/>
            </w:pPr>
            <w:r>
              <w:t>Description</w:t>
            </w:r>
          </w:p>
        </w:tc>
      </w:tr>
      <w:tr w:rsidR="00580D8A" w14:paraId="29B01CBA" w14:textId="77777777" w:rsidTr="003031BB">
        <w:trPr>
          <w:jc w:val="left"/>
        </w:trPr>
        <w:tc>
          <w:tcPr>
            <w:tcW w:w="1440" w:type="dxa"/>
          </w:tcPr>
          <w:p w14:paraId="25642C2F" w14:textId="77777777" w:rsidR="00580D8A" w:rsidRDefault="00580D8A" w:rsidP="00580D8A">
            <w:pPr>
              <w:spacing w:line="280" w:lineRule="exact"/>
              <w:jc w:val="left"/>
            </w:pPr>
            <w:r>
              <w:t>Golden ratio</w:t>
            </w:r>
          </w:p>
        </w:tc>
        <w:tc>
          <w:tcPr>
            <w:tcW w:w="1350" w:type="dxa"/>
          </w:tcPr>
          <w:p w14:paraId="0EFFDFA5" w14:textId="77777777" w:rsidR="00580D8A" w:rsidRPr="005256E3" w:rsidRDefault="00580D8A" w:rsidP="00580D8A">
            <w:pPr>
              <w:spacing w:line="280" w:lineRule="exact"/>
              <w:jc w:val="center"/>
              <w:rPr>
                <w:i/>
              </w:rPr>
            </w:pPr>
            <w:r w:rsidRPr="005256E3">
              <w:rPr>
                <w:i/>
              </w:rPr>
              <w:t>φ</w:t>
            </w:r>
          </w:p>
        </w:tc>
        <w:tc>
          <w:tcPr>
            <w:tcW w:w="1530" w:type="dxa"/>
          </w:tcPr>
          <w:p w14:paraId="4D3CB6B9" w14:textId="3CE6AE29" w:rsidR="00580D8A" w:rsidRDefault="00580D8A" w:rsidP="00580D8A">
            <w:pPr>
              <w:tabs>
                <w:tab w:val="decimal" w:pos="270"/>
              </w:tabs>
              <w:spacing w:line="280" w:lineRule="exact"/>
              <w:jc w:val="left"/>
            </w:pPr>
            <w:r w:rsidRPr="00BC6DDA">
              <w:rPr>
                <w:rStyle w:val="CAPS"/>
              </w:rPr>
              <w:t>1.618</w:t>
            </w:r>
          </w:p>
        </w:tc>
        <w:tc>
          <w:tcPr>
            <w:tcW w:w="3600" w:type="dxa"/>
            <w:tcMar>
              <w:right w:w="0" w:type="dxa"/>
            </w:tcMar>
          </w:tcPr>
          <w:p w14:paraId="093364E2" w14:textId="22C07B08" w:rsidR="00580D8A" w:rsidRDefault="00580D8A" w:rsidP="00580D8A">
            <w:pPr>
              <w:spacing w:line="280" w:lineRule="exact"/>
              <w:jc w:val="left"/>
            </w:pPr>
            <w:r>
              <w:t xml:space="preserve">Number such that </w:t>
            </w:r>
            <w:r w:rsidRPr="00BC6DDA">
              <w:t>the ratio of 1 to the number is equal to the ratio of its</w:t>
            </w:r>
            <w:r>
              <w:t xml:space="preserve"> </w:t>
            </w:r>
            <w:r w:rsidRPr="00BC6DDA">
              <w:t>reciprocal to 1</w:t>
            </w:r>
          </w:p>
        </w:tc>
      </w:tr>
      <w:tr w:rsidR="00580D8A" w14:paraId="1F8BBB87" w14:textId="77777777" w:rsidTr="003031BB">
        <w:trPr>
          <w:jc w:val="left"/>
        </w:trPr>
        <w:tc>
          <w:tcPr>
            <w:tcW w:w="1440" w:type="dxa"/>
          </w:tcPr>
          <w:p w14:paraId="008F8301" w14:textId="77777777" w:rsidR="00580D8A" w:rsidRDefault="00580D8A" w:rsidP="00580D8A">
            <w:pPr>
              <w:spacing w:line="280" w:lineRule="exact"/>
              <w:jc w:val="left"/>
            </w:pPr>
            <w:r>
              <w:t>Euler’s number</w:t>
            </w:r>
          </w:p>
        </w:tc>
        <w:tc>
          <w:tcPr>
            <w:tcW w:w="1350" w:type="dxa"/>
          </w:tcPr>
          <w:p w14:paraId="1CA17F74" w14:textId="77777777" w:rsidR="00580D8A" w:rsidRPr="005256E3" w:rsidRDefault="00580D8A" w:rsidP="00580D8A">
            <w:pPr>
              <w:spacing w:line="280" w:lineRule="exact"/>
              <w:jc w:val="center"/>
              <w:rPr>
                <w:i/>
              </w:rPr>
            </w:pPr>
            <w:r w:rsidRPr="005256E3">
              <w:rPr>
                <w:i/>
              </w:rPr>
              <w:t>e</w:t>
            </w:r>
          </w:p>
        </w:tc>
        <w:tc>
          <w:tcPr>
            <w:tcW w:w="1530" w:type="dxa"/>
          </w:tcPr>
          <w:p w14:paraId="4333422A" w14:textId="78B420E0" w:rsidR="00580D8A" w:rsidRDefault="00580D8A" w:rsidP="00580D8A">
            <w:pPr>
              <w:tabs>
                <w:tab w:val="decimal" w:pos="270"/>
              </w:tabs>
              <w:spacing w:line="280" w:lineRule="exact"/>
              <w:jc w:val="left"/>
            </w:pPr>
            <w:r w:rsidRPr="00BC6DDA">
              <w:rPr>
                <w:rStyle w:val="CAPS"/>
              </w:rPr>
              <w:t>2.71828</w:t>
            </w:r>
          </w:p>
        </w:tc>
        <w:tc>
          <w:tcPr>
            <w:tcW w:w="3600" w:type="dxa"/>
            <w:tcMar>
              <w:right w:w="0" w:type="dxa"/>
            </w:tcMar>
          </w:tcPr>
          <w:p w14:paraId="7AA3408F" w14:textId="2D3AC8BA" w:rsidR="00580D8A" w:rsidRDefault="00580D8A" w:rsidP="00580D8A">
            <w:pPr>
              <w:spacing w:line="280" w:lineRule="exact"/>
              <w:jc w:val="left"/>
            </w:pPr>
            <w:r>
              <w:t>Exponential growth constant</w:t>
            </w:r>
          </w:p>
        </w:tc>
      </w:tr>
      <w:tr w:rsidR="00580D8A" w14:paraId="248204AF" w14:textId="77777777" w:rsidTr="003031BB">
        <w:trPr>
          <w:jc w:val="left"/>
        </w:trPr>
        <w:tc>
          <w:tcPr>
            <w:tcW w:w="1440" w:type="dxa"/>
          </w:tcPr>
          <w:p w14:paraId="47D33410" w14:textId="02340D80" w:rsidR="00580D8A" w:rsidRDefault="00580D8A" w:rsidP="00580D8A">
            <w:pPr>
              <w:spacing w:line="280" w:lineRule="exact"/>
              <w:jc w:val="left"/>
            </w:pPr>
            <w:r>
              <w:t>Archimedes’ constant</w:t>
            </w:r>
          </w:p>
        </w:tc>
        <w:tc>
          <w:tcPr>
            <w:tcW w:w="1350" w:type="dxa"/>
          </w:tcPr>
          <w:p w14:paraId="0C812F0B" w14:textId="7EA2E68C" w:rsidR="00580D8A" w:rsidRDefault="00580D8A" w:rsidP="00580D8A">
            <w:pPr>
              <w:spacing w:line="280" w:lineRule="exact"/>
              <w:jc w:val="center"/>
            </w:pPr>
            <w:r>
              <w:t>π</w:t>
            </w:r>
          </w:p>
        </w:tc>
        <w:tc>
          <w:tcPr>
            <w:tcW w:w="1530" w:type="dxa"/>
          </w:tcPr>
          <w:p w14:paraId="21BB10E9" w14:textId="315E243E" w:rsidR="00580D8A" w:rsidRDefault="00580D8A" w:rsidP="00580D8A">
            <w:pPr>
              <w:tabs>
                <w:tab w:val="decimal" w:pos="270"/>
              </w:tabs>
              <w:spacing w:line="280" w:lineRule="exact"/>
              <w:jc w:val="left"/>
            </w:pPr>
            <w:r w:rsidRPr="00BC6DDA">
              <w:rPr>
                <w:rStyle w:val="CAPS"/>
              </w:rPr>
              <w:t>3.14</w:t>
            </w:r>
          </w:p>
        </w:tc>
        <w:tc>
          <w:tcPr>
            <w:tcW w:w="3600" w:type="dxa"/>
            <w:tcMar>
              <w:right w:w="0" w:type="dxa"/>
            </w:tcMar>
          </w:tcPr>
          <w:p w14:paraId="52F67BAE" w14:textId="0CECDB4C" w:rsidR="00580D8A" w:rsidRDefault="00580D8A" w:rsidP="00580D8A">
            <w:pPr>
              <w:spacing w:line="280" w:lineRule="exact"/>
              <w:jc w:val="left"/>
            </w:pPr>
            <w:r>
              <w:t>The r</w:t>
            </w:r>
            <w:r w:rsidRPr="005256E3">
              <w:t>atio between circumference and diameter of a circle</w:t>
            </w:r>
          </w:p>
        </w:tc>
      </w:tr>
      <w:tr w:rsidR="00580D8A" w14:paraId="31C208FC" w14:textId="77777777" w:rsidTr="003031BB">
        <w:trPr>
          <w:jc w:val="left"/>
        </w:trPr>
        <w:tc>
          <w:tcPr>
            <w:tcW w:w="1440" w:type="dxa"/>
          </w:tcPr>
          <w:p w14:paraId="48FB35F1" w14:textId="497064C6" w:rsidR="00580D8A" w:rsidRDefault="00580D8A" w:rsidP="00580D8A">
            <w:pPr>
              <w:spacing w:line="280" w:lineRule="exact"/>
              <w:jc w:val="left"/>
            </w:pPr>
            <w:r>
              <w:t>One hundred</w:t>
            </w:r>
          </w:p>
        </w:tc>
        <w:tc>
          <w:tcPr>
            <w:tcW w:w="1350" w:type="dxa"/>
          </w:tcPr>
          <w:p w14:paraId="685133BE" w14:textId="5B9D1AEE" w:rsidR="00580D8A" w:rsidRDefault="00580D8A" w:rsidP="00580D8A">
            <w:pPr>
              <w:spacing w:line="280" w:lineRule="exact"/>
              <w:jc w:val="center"/>
            </w:pPr>
            <w:r>
              <w:t>A</w:t>
            </w:r>
            <w:r w:rsidRPr="008729F9">
              <w:rPr>
                <w:vertAlign w:val="superscript"/>
              </w:rPr>
              <w:t>+</w:t>
            </w:r>
          </w:p>
        </w:tc>
        <w:tc>
          <w:tcPr>
            <w:tcW w:w="1530" w:type="dxa"/>
          </w:tcPr>
          <w:p w14:paraId="1719438D" w14:textId="03A12389" w:rsidR="00580D8A" w:rsidRDefault="00580D8A" w:rsidP="00580D8A">
            <w:pPr>
              <w:tabs>
                <w:tab w:val="decimal" w:pos="270"/>
              </w:tabs>
              <w:spacing w:line="280" w:lineRule="exact"/>
              <w:jc w:val="left"/>
            </w:pPr>
            <w:r>
              <w:rPr>
                <w:rStyle w:val="CAPS"/>
              </w:rPr>
              <w:t>100.00</w:t>
            </w:r>
          </w:p>
        </w:tc>
        <w:tc>
          <w:tcPr>
            <w:tcW w:w="3600" w:type="dxa"/>
            <w:tcMar>
              <w:right w:w="0" w:type="dxa"/>
            </w:tcMar>
          </w:tcPr>
          <w:p w14:paraId="0E3AEE06" w14:textId="20848619" w:rsidR="00580D8A" w:rsidRDefault="00580D8A" w:rsidP="00580D8A">
            <w:pPr>
              <w:spacing w:line="280" w:lineRule="exact"/>
              <w:jc w:val="left"/>
            </w:pPr>
            <w:r>
              <w:t>The grade we hope you’ll all earn in this class</w:t>
            </w:r>
          </w:p>
        </w:tc>
      </w:tr>
    </w:tbl>
    <w:p w14:paraId="03E2399C" w14:textId="7B23AF8B" w:rsidR="00193F58" w:rsidRDefault="00193F58" w:rsidP="00193F58">
      <w:pPr>
        <w:pStyle w:val="Heading2"/>
      </w:pPr>
      <w:r>
        <w:t>Additional elements</w:t>
      </w:r>
    </w:p>
    <w:p w14:paraId="21B390E5" w14:textId="3BF9B729" w:rsidR="00360939" w:rsidRPr="00360939" w:rsidRDefault="00360939" w:rsidP="00360939">
      <w:r w:rsidRPr="00360939">
        <w:t xml:space="preserve">There are additional </w:t>
      </w:r>
      <w:r>
        <w:t>elements</w:t>
      </w:r>
      <w:r w:rsidRPr="00360939">
        <w:t xml:space="preserve"> you may </w:t>
      </w:r>
      <w:r>
        <w:t>want</w:t>
      </w:r>
      <w:r w:rsidRPr="00360939">
        <w:t xml:space="preserve"> to include in your paper</w:t>
      </w:r>
      <w:r>
        <w:t>, such as</w:t>
      </w:r>
      <w:r w:rsidRPr="00360939">
        <w:t xml:space="preserve"> in-line </w:t>
      </w:r>
      <w:r>
        <w:t xml:space="preserve">or </w:t>
      </w:r>
      <w:r w:rsidRPr="00360939">
        <w:t>block quotes, lists, and more.</w:t>
      </w:r>
      <w:r>
        <w:t xml:space="preserve"> </w:t>
      </w:r>
      <w:r w:rsidRPr="00360939">
        <w:t xml:space="preserve">For other content </w:t>
      </w:r>
      <w:r w:rsidR="007154B3">
        <w:t xml:space="preserve">types </w:t>
      </w:r>
      <w:r w:rsidRPr="00360939">
        <w:t>not covered here, you have reasonable flexibility in determining how it should be used in this format.</w:t>
      </w:r>
    </w:p>
    <w:p w14:paraId="504C2C06" w14:textId="7C5701FB" w:rsidR="00193F58" w:rsidRDefault="00193F58" w:rsidP="00193F58">
      <w:pPr>
        <w:pStyle w:val="Heading3"/>
      </w:pPr>
      <w:r>
        <w:t>Quotes</w:t>
      </w:r>
    </w:p>
    <w:p w14:paraId="6BCA7945" w14:textId="5F606A60" w:rsidR="00360939" w:rsidRPr="00360939" w:rsidRDefault="00360939" w:rsidP="00360939">
      <w:r w:rsidRPr="00360939">
        <w:t xml:space="preserve">If you would like to quote an outside source, you may do so with quotation marks followed by </w:t>
      </w:r>
      <w:r>
        <w:t>a</w:t>
      </w:r>
      <w:r w:rsidRPr="00360939">
        <w:t xml:space="preserve"> citation. If </w:t>
      </w:r>
      <w:r w:rsidR="009023D1">
        <w:t>a</w:t>
      </w:r>
      <w:r w:rsidRPr="00360939">
        <w:t xml:space="preserve"> quote is fewer than three lines, you may </w:t>
      </w:r>
      <w:r w:rsidR="009023D1">
        <w:t>write</w:t>
      </w:r>
      <w:r w:rsidRPr="00360939">
        <w:t xml:space="preserve"> it in</w:t>
      </w:r>
      <w:r>
        <w:t>-</w:t>
      </w:r>
      <w:r w:rsidRPr="00360939">
        <w:t>line. It is acceptable to replace pronouns with their target</w:t>
      </w:r>
      <w:r w:rsidR="00BC324F">
        <w:t xml:space="preserve"> in brackets</w:t>
      </w:r>
      <w:r>
        <w:t xml:space="preserve"> </w:t>
      </w:r>
      <w:r w:rsidRPr="00360939">
        <w:t xml:space="preserve">for clarity. For example, “Heavy use of peer grading would compromise [the school’s] </w:t>
      </w:r>
      <w:r w:rsidRPr="00360939">
        <w:lastRenderedPageBreak/>
        <w:t>reputation” (Joyner</w:t>
      </w:r>
      <w:r>
        <w:t>,</w:t>
      </w:r>
      <w:r w:rsidRPr="00360939">
        <w:t xml:space="preserve"> 2016). If a quote </w:t>
      </w:r>
      <w:r w:rsidR="009023D1">
        <w:t>exceeds</w:t>
      </w:r>
      <w:r w:rsidRPr="00360939">
        <w:t xml:space="preserve"> three lines, you should offset it as its own paragraph with </w:t>
      </w:r>
      <w:r w:rsidR="00A34D9A">
        <w:t>0.5</w:t>
      </w:r>
      <w:r w:rsidR="00A34D9A" w:rsidRPr="0058014E">
        <w:t>″</w:t>
      </w:r>
      <w:r w:rsidR="00A34D9A" w:rsidRPr="00CC25B3">
        <w:t xml:space="preserve"> </w:t>
      </w:r>
      <w:r w:rsidR="009023D1">
        <w:t xml:space="preserve">side </w:t>
      </w:r>
      <w:r w:rsidRPr="00360939">
        <w:t>margins</w:t>
      </w:r>
      <w:r w:rsidR="009023D1">
        <w:t>,</w:t>
      </w:r>
      <w:r w:rsidR="00071F4D">
        <w:t xml:space="preserve"> using the </w:t>
      </w:r>
      <w:r w:rsidR="00071F4D">
        <w:rPr>
          <w:i/>
        </w:rPr>
        <w:t xml:space="preserve">Blockquote </w:t>
      </w:r>
      <w:r w:rsidR="00071F4D">
        <w:t>paragraph style</w:t>
      </w:r>
      <w:r w:rsidRPr="00360939">
        <w:t>.</w:t>
      </w:r>
    </w:p>
    <w:p w14:paraId="30F3FCEF" w14:textId="2730F8FA" w:rsidR="00360939" w:rsidRDefault="00360939" w:rsidP="000E2391">
      <w:pPr>
        <w:pStyle w:val="Blockquote"/>
        <w:ind w:hanging="90"/>
      </w:pPr>
      <w:r w:rsidRPr="00360939">
        <w:t>“Whether or not the grades generated by peers are reliably similar to grades generated by experts is only one factor worth considering, however. Student perception is also an important factor.</w:t>
      </w:r>
      <w:r w:rsidR="00FA5220">
        <w:t xml:space="preserve"> […]</w:t>
      </w:r>
      <w:r w:rsidRPr="00360939">
        <w:t xml:space="preserve"> </w:t>
      </w:r>
      <w:r w:rsidR="00FA5220">
        <w:t>R</w:t>
      </w:r>
      <w:r w:rsidRPr="00360939">
        <w:t xml:space="preserve">eliance on peer grading is one of the top drivers of high </w:t>
      </w:r>
      <w:r w:rsidRPr="00071F4D">
        <w:rPr>
          <w:rStyle w:val="CAPS"/>
        </w:rPr>
        <w:t>MOOC</w:t>
      </w:r>
      <w:r w:rsidRPr="00360939">
        <w:t xml:space="preserve"> dropout rates. This problem may be addressed by reintroducing some expert grading where possible</w:t>
      </w:r>
      <w:r>
        <w:t>.</w:t>
      </w:r>
      <w:r w:rsidRPr="00360939">
        <w:t>” (Joyner</w:t>
      </w:r>
      <w:r>
        <w:t>,</w:t>
      </w:r>
      <w:r w:rsidRPr="00360939">
        <w:t xml:space="preserve"> 2016)</w:t>
      </w:r>
    </w:p>
    <w:p w14:paraId="15EF7312" w14:textId="095DF505" w:rsidR="00193F58" w:rsidRDefault="00193F58" w:rsidP="00193F58">
      <w:pPr>
        <w:pStyle w:val="Heading3"/>
      </w:pPr>
      <w:r>
        <w:t>Lists</w:t>
      </w:r>
    </w:p>
    <w:p w14:paraId="42270928" w14:textId="504DD703" w:rsidR="00F70249" w:rsidRDefault="007154B3" w:rsidP="00F70249">
      <w:r w:rsidRPr="007154B3">
        <w:t xml:space="preserve">Bulleted and numbered lists </w:t>
      </w:r>
      <w:r w:rsidR="00722529">
        <w:t>are</w:t>
      </w:r>
      <w:r w:rsidRPr="007154B3">
        <w:t xml:space="preserve"> indented </w:t>
      </w:r>
      <w:r w:rsidR="00722529">
        <w:t>0.5</w:t>
      </w:r>
      <w:r w:rsidR="00722529" w:rsidRPr="0058014E">
        <w:t>″</w:t>
      </w:r>
      <w:r w:rsidRPr="007154B3">
        <w:t xml:space="preserve"> from the left margin, with the bullet or number </w:t>
      </w:r>
      <w:r w:rsidR="00722529">
        <w:t>hanging by 0.25</w:t>
      </w:r>
      <w:r w:rsidR="00722529" w:rsidRPr="0058014E">
        <w:t>″</w:t>
      </w:r>
      <w:r w:rsidRPr="007154B3">
        <w:t xml:space="preserve"> (the </w:t>
      </w:r>
      <w:r w:rsidR="0022524E">
        <w:t>default</w:t>
      </w:r>
      <w:r w:rsidRPr="007154B3">
        <w:t xml:space="preserve"> format in</w:t>
      </w:r>
      <w:r w:rsidR="0022524E">
        <w:t xml:space="preserve"> both</w:t>
      </w:r>
      <w:r w:rsidRPr="007154B3">
        <w:t xml:space="preserve"> Word and Google Docs).</w:t>
      </w:r>
      <w:r w:rsidR="00F70249" w:rsidRPr="00F70249">
        <w:t xml:space="preserve"> </w:t>
      </w:r>
    </w:p>
    <w:p w14:paraId="5D20C745" w14:textId="77777777" w:rsidR="00417F0E" w:rsidRDefault="00417F0E" w:rsidP="00417F0E">
      <w:pPr>
        <w:pStyle w:val="Heading1"/>
      </w:pPr>
      <w:r>
        <w:t>Procedural elements</w:t>
      </w:r>
    </w:p>
    <w:p w14:paraId="15050DA4" w14:textId="77777777" w:rsidR="00417F0E" w:rsidRPr="00F70249" w:rsidRDefault="00417F0E" w:rsidP="00417F0E">
      <w:pPr>
        <w:pStyle w:val="Heading2"/>
      </w:pPr>
      <w:r w:rsidRPr="00F70249">
        <w:t>In-</w:t>
      </w:r>
      <w:r>
        <w:t>l</w:t>
      </w:r>
      <w:r w:rsidRPr="00F70249">
        <w:t xml:space="preserve">ine </w:t>
      </w:r>
      <w:r>
        <w:t>c</w:t>
      </w:r>
      <w:r w:rsidRPr="00F70249">
        <w:t>itation</w:t>
      </w:r>
      <w:r>
        <w:t>s</w:t>
      </w:r>
    </w:p>
    <w:p w14:paraId="7DE91973" w14:textId="5B5DA956" w:rsidR="00417F0E" w:rsidRPr="00F70249" w:rsidRDefault="00417F0E" w:rsidP="00417F0E">
      <w:r>
        <w:t>A</w:t>
      </w:r>
      <w:r w:rsidRPr="00F70249">
        <w:t>rticles or sources to which you refer should be cited in-line with the authors’ names and the year of publication</w:t>
      </w:r>
      <w:r w:rsidR="00E344D8">
        <w:t>.</w:t>
      </w:r>
      <w:r w:rsidR="00E344D8">
        <w:rPr>
          <w:rStyle w:val="FootnoteReference"/>
        </w:rPr>
        <w:footnoteReference w:id="2"/>
      </w:r>
      <w:r w:rsidRPr="00F70249">
        <w:t xml:space="preserve"> The citation should be placed close in the text to the actual claim, not merely at the end of the paragraph. For example: students in the </w:t>
      </w:r>
      <w:r w:rsidRPr="00F80D8F">
        <w:rPr>
          <w:rStyle w:val="CAPS"/>
        </w:rPr>
        <w:t>OMSCS</w:t>
      </w:r>
      <w:r w:rsidRPr="00F70249">
        <w:t xml:space="preserve"> program are older and more likely to be employed than students in the on-campus program (Joyner</w:t>
      </w:r>
      <w:r>
        <w:t>,</w:t>
      </w:r>
      <w:r w:rsidRPr="00F70249">
        <w:t xml:space="preserve"> 2017). In the event of multiple authors, list them. For example: research finds sentiment analysis of the text of </w:t>
      </w:r>
      <w:r w:rsidRPr="00F80D8F">
        <w:rPr>
          <w:rStyle w:val="CAPS"/>
        </w:rPr>
        <w:t>OMSCS</w:t>
      </w:r>
      <w:r w:rsidRPr="00F70249">
        <w:t xml:space="preserve"> reviews corresponds to student-assigned ratings of the course (Newman </w:t>
      </w:r>
      <w:r w:rsidRPr="00E344D8">
        <w:rPr>
          <w:i/>
        </w:rPr>
        <w:t>&amp;</w:t>
      </w:r>
      <w:r w:rsidRPr="00E344D8">
        <w:t xml:space="preserve"> </w:t>
      </w:r>
      <w:r w:rsidRPr="00F70249">
        <w:t>Joyner</w:t>
      </w:r>
      <w:r>
        <w:t>,</w:t>
      </w:r>
      <w:r w:rsidRPr="00F70249">
        <w:t xml:space="preserve"> 2018). You may also cite multiple studies together. For example: several studies have found students in the online version of an undergraduate </w:t>
      </w:r>
      <w:r w:rsidRPr="00F80D8F">
        <w:rPr>
          <w:rStyle w:val="CAPS"/>
        </w:rPr>
        <w:t>CS1</w:t>
      </w:r>
      <w:r w:rsidRPr="00F70249">
        <w:t xml:space="preserve"> class performed equally with students in a traditional version (Joyner</w:t>
      </w:r>
      <w:r>
        <w:t>,</w:t>
      </w:r>
      <w:r w:rsidRPr="00F70249">
        <w:t xml:space="preserve"> 2018a; Joyner</w:t>
      </w:r>
      <w:r>
        <w:t>,</w:t>
      </w:r>
      <w:r w:rsidRPr="00F70249">
        <w:t xml:space="preserve"> 2018b). If you would like to refer to an author in text, you may also do so by including the year (in parentheses) after the author’s name in</w:t>
      </w:r>
      <w:r>
        <w:t xml:space="preserve"> the</w:t>
      </w:r>
      <w:r w:rsidRPr="00F70249">
        <w:t xml:space="preserve"> text. If a publication has more than 4 authors, you may list the first author followed by </w:t>
      </w:r>
      <w:r>
        <w:t>‘</w:t>
      </w:r>
      <w:r w:rsidRPr="00F70249">
        <w:t>et al</w:t>
      </w:r>
      <w:r>
        <w:t>.’</w:t>
      </w:r>
      <w:r w:rsidRPr="00F70249">
        <w:t xml:space="preserve"> For example: Joyner et al. (2016) claim that a round of peer review prior to grading may improve graders’ efficiency and the quality of feedback given. This applies to parenthetical citations as well, e.g. (Joyner et al.</w:t>
      </w:r>
      <w:r>
        <w:t>,</w:t>
      </w:r>
      <w:r w:rsidRPr="00F70249">
        <w:t xml:space="preserve"> 2016).</w:t>
      </w:r>
    </w:p>
    <w:p w14:paraId="72825EEA" w14:textId="77777777" w:rsidR="00417F0E" w:rsidRPr="00F70249" w:rsidRDefault="00417F0E" w:rsidP="00417F0E">
      <w:pPr>
        <w:pStyle w:val="Heading2"/>
      </w:pPr>
      <w:r w:rsidRPr="00F70249">
        <w:lastRenderedPageBreak/>
        <w:t xml:space="preserve">Reference </w:t>
      </w:r>
      <w:r>
        <w:t>l</w:t>
      </w:r>
      <w:r w:rsidRPr="00F70249">
        <w:t>ist</w:t>
      </w:r>
      <w:r>
        <w:t>s</w:t>
      </w:r>
    </w:p>
    <w:p w14:paraId="5D1EE529" w14:textId="7E80F2C8" w:rsidR="000115A8" w:rsidRDefault="00417F0E" w:rsidP="00314FD6">
      <w:r w:rsidRPr="00F70249">
        <w:t>References should be placed at the end of the paper in a dedicated section. Reference lists should be numbered and organized alphabetically by first author’s last name. If multiple papers have the same author(s) and year, you may append a letter to the end of the year to allow differentiated in-line text (e.g. Joyner</w:t>
      </w:r>
      <w:r>
        <w:t>,</w:t>
      </w:r>
      <w:r w:rsidRPr="00F70249">
        <w:t xml:space="preserve"> 2018a and Joyner</w:t>
      </w:r>
      <w:r>
        <w:t>,</w:t>
      </w:r>
      <w:r w:rsidRPr="00F70249">
        <w:t xml:space="preserve"> 2018b in the section above). If multiple papers have the same author(s), list them in chronological order starting with the older paper. Only works that are cited in-line should be included in the reference </w:t>
      </w:r>
      <w:r>
        <w:t>list</w:t>
      </w:r>
      <w:r w:rsidRPr="00F70249">
        <w:t>.</w:t>
      </w:r>
      <w:r w:rsidR="00E344D8">
        <w:t xml:space="preserve"> The reference list does not count against the length requirements.</w:t>
      </w:r>
      <w:r w:rsidR="00314FD6">
        <w:t xml:space="preserve"> </w:t>
      </w:r>
    </w:p>
    <w:p w14:paraId="4222DD02" w14:textId="75BB8423" w:rsidR="00D308CA" w:rsidRDefault="00D308CA" w:rsidP="00D308CA">
      <w:pPr>
        <w:pStyle w:val="Heading1"/>
      </w:pPr>
      <w:r>
        <w:t>References</w:t>
      </w:r>
    </w:p>
    <w:p w14:paraId="01770159" w14:textId="77777777" w:rsidR="00327186" w:rsidRPr="00327186" w:rsidRDefault="00327186" w:rsidP="00327186">
      <w:pPr>
        <w:pStyle w:val="NumberedList"/>
      </w:pPr>
      <w:r w:rsidRPr="00327186">
        <w:t xml:space="preserve">Joyner, D. A., Ashby, W., Irish, L., Lam, Y., Langston, J., </w:t>
      </w:r>
      <w:proofErr w:type="spellStart"/>
      <w:r w:rsidRPr="00327186">
        <w:t>Lupiani</w:t>
      </w:r>
      <w:proofErr w:type="spellEnd"/>
      <w:r w:rsidRPr="00327186">
        <w:t xml:space="preserve">, I., Lustig, M., </w:t>
      </w:r>
      <w:proofErr w:type="spellStart"/>
      <w:r w:rsidRPr="00327186">
        <w:t>Pettoruto</w:t>
      </w:r>
      <w:proofErr w:type="spellEnd"/>
      <w:r w:rsidRPr="00327186">
        <w:t xml:space="preserve">, P., </w:t>
      </w:r>
      <w:proofErr w:type="spellStart"/>
      <w:r w:rsidRPr="00327186">
        <w:t>Sheahen</w:t>
      </w:r>
      <w:proofErr w:type="spellEnd"/>
      <w:r w:rsidRPr="00327186">
        <w:t xml:space="preserve">, D., Smiley, A., </w:t>
      </w:r>
      <w:proofErr w:type="spellStart"/>
      <w:r w:rsidRPr="00327186">
        <w:t>Bruckman</w:t>
      </w:r>
      <w:proofErr w:type="spellEnd"/>
      <w:r w:rsidRPr="00327186">
        <w:t xml:space="preserve">, A., &amp; </w:t>
      </w:r>
      <w:proofErr w:type="spellStart"/>
      <w:r w:rsidRPr="00327186">
        <w:t>Goel</w:t>
      </w:r>
      <w:proofErr w:type="spellEnd"/>
      <w:r w:rsidRPr="00327186">
        <w:t xml:space="preserve">, A. (2016). Graders as Meta-Reviewers: Simultaneously Scaling and Improving Expert Evaluation for Large Online Classrooms. In </w:t>
      </w:r>
      <w:r w:rsidRPr="00327186">
        <w:rPr>
          <w:i/>
          <w:iCs/>
        </w:rPr>
        <w:t>Proceedings of the Third Annual ACM Conference on Learning at Scale</w:t>
      </w:r>
      <w:r w:rsidRPr="00327186">
        <w:t>. Edinburgh, Scotland.</w:t>
      </w:r>
    </w:p>
    <w:p w14:paraId="4D7B6648" w14:textId="77777777" w:rsidR="00327186" w:rsidRPr="00327186" w:rsidRDefault="00327186" w:rsidP="00327186">
      <w:pPr>
        <w:pStyle w:val="NumberedList"/>
      </w:pPr>
      <w:r w:rsidRPr="00327186">
        <w:t xml:space="preserve">Joyner, D. A. (2017). Scaling Expert Feedback: Two Case Studies. In </w:t>
      </w:r>
      <w:r w:rsidRPr="00327186">
        <w:rPr>
          <w:i/>
          <w:iCs/>
        </w:rPr>
        <w:t>Proceedings of the Fourth Annual ACM Conference on Learning at Scale</w:t>
      </w:r>
      <w:r w:rsidRPr="00327186">
        <w:t>. Cambridge, Massachusetts.</w:t>
      </w:r>
    </w:p>
    <w:p w14:paraId="120FC5C8" w14:textId="77777777" w:rsidR="00327186" w:rsidRPr="00327186" w:rsidRDefault="00327186" w:rsidP="00327186">
      <w:pPr>
        <w:pStyle w:val="NumberedList"/>
      </w:pPr>
      <w:r w:rsidRPr="00327186">
        <w:t xml:space="preserve">Joyner, D. A. (2018a). Intelligent Evaluation and Feedback in Support of a Credit-Bearing MOOC. In </w:t>
      </w:r>
      <w:r w:rsidRPr="00327186">
        <w:rPr>
          <w:i/>
          <w:iCs/>
        </w:rPr>
        <w:t>Proceedings of the 19th International Conference on Artificial Intelligence in Education</w:t>
      </w:r>
      <w:r w:rsidRPr="00327186">
        <w:t>. London, United Kingdom. Springer.</w:t>
      </w:r>
    </w:p>
    <w:p w14:paraId="02233EA2" w14:textId="77777777" w:rsidR="00327186" w:rsidRPr="00327186" w:rsidRDefault="00327186" w:rsidP="00327186">
      <w:pPr>
        <w:pStyle w:val="NumberedList"/>
      </w:pPr>
      <w:r w:rsidRPr="00327186">
        <w:t xml:space="preserve">Joyner, D. A. (2018b). Toward CS1 at Scale: Building and Testing a MOOC-for-Credit Candidate. In </w:t>
      </w:r>
      <w:r w:rsidRPr="00327186">
        <w:rPr>
          <w:i/>
          <w:iCs/>
        </w:rPr>
        <w:t>Proceedings of the Fifth Annual ACM Conference on Learning at Scale</w:t>
      </w:r>
      <w:r w:rsidRPr="00327186">
        <w:t>. London, United Kingdom. ACM Press.</w:t>
      </w:r>
    </w:p>
    <w:p w14:paraId="35C92AAD" w14:textId="2490E512" w:rsidR="00327186" w:rsidRPr="00327186" w:rsidRDefault="00327186" w:rsidP="00327186">
      <w:pPr>
        <w:pStyle w:val="NumberedList"/>
      </w:pPr>
      <w:r w:rsidRPr="00327186">
        <w:t xml:space="preserve">Newman, H. &amp; Joyner, D. A. (2018). Sentiment Analysis of Student Evaluations of Teaching. In </w:t>
      </w:r>
      <w:r w:rsidRPr="00327186">
        <w:rPr>
          <w:i/>
          <w:iCs/>
        </w:rPr>
        <w:t>Proceedings of the 19th International Conference on Artificial Intelligence in Education</w:t>
      </w:r>
      <w:r w:rsidRPr="00327186">
        <w:t>. London, United Kingdom. Springer</w:t>
      </w:r>
      <w:r w:rsidR="00244DA3">
        <w:t>.</w:t>
      </w:r>
    </w:p>
    <w:p w14:paraId="38AB3AA4" w14:textId="5E932BCC" w:rsidR="00D308CA" w:rsidRDefault="00D308CA" w:rsidP="00D308CA">
      <w:pPr>
        <w:pStyle w:val="Heading1"/>
      </w:pPr>
      <w:r>
        <w:t>Appendices</w:t>
      </w:r>
    </w:p>
    <w:p w14:paraId="6D215009" w14:textId="167506C2" w:rsidR="00D308CA" w:rsidRDefault="00D51D2E" w:rsidP="00D308CA">
      <w:r w:rsidRPr="00D51D2E">
        <w:t>You may optionally move certain information to appendices at the end of your paper</w:t>
      </w:r>
      <w:r>
        <w:t xml:space="preserve">, </w:t>
      </w:r>
      <w:r w:rsidR="00D308CA" w:rsidRPr="00D308CA">
        <w:t xml:space="preserve">after the reference list. If you have multiple appendices, you should </w:t>
      </w:r>
      <w:r w:rsidR="00D308CA">
        <w:t xml:space="preserve">create a </w:t>
      </w:r>
      <w:r w:rsidR="00D308CA" w:rsidRPr="00D308CA">
        <w:t xml:space="preserve">section </w:t>
      </w:r>
      <w:r w:rsidR="00D308CA">
        <w:t xml:space="preserve">with a </w:t>
      </w:r>
      <w:r w:rsidR="00D308CA" w:rsidRPr="00D308CA">
        <w:rPr>
          <w:i/>
        </w:rPr>
        <w:t>Heading 1</w:t>
      </w:r>
      <w:r w:rsidR="00D308CA">
        <w:t xml:space="preserve"> of</w:t>
      </w:r>
      <w:r w:rsidR="00D308CA" w:rsidRPr="00D308CA">
        <w:t xml:space="preserve"> </w:t>
      </w:r>
      <w:r w:rsidR="00D308CA">
        <w:t>“</w:t>
      </w:r>
      <w:r w:rsidR="00D308CA" w:rsidRPr="00D308CA">
        <w:t>Appendices</w:t>
      </w:r>
      <w:r w:rsidR="009747B0">
        <w:t>.</w:t>
      </w:r>
      <w:r w:rsidR="00D308CA">
        <w:t>”</w:t>
      </w:r>
      <w:r w:rsidR="00D308CA" w:rsidRPr="00D308CA">
        <w:t xml:space="preserve"> </w:t>
      </w:r>
      <w:r w:rsidR="009747B0">
        <w:t>E</w:t>
      </w:r>
      <w:r w:rsidR="00D308CA" w:rsidRPr="00D308CA">
        <w:t xml:space="preserve">ach </w:t>
      </w:r>
      <w:r w:rsidR="00D308CA">
        <w:t>a</w:t>
      </w:r>
      <w:r w:rsidR="00D308CA" w:rsidRPr="00D308CA">
        <w:t xml:space="preserve">ppendix </w:t>
      </w:r>
      <w:r w:rsidR="00D308CA">
        <w:t xml:space="preserve">should begin with a descriptive </w:t>
      </w:r>
      <w:r w:rsidR="00D308CA">
        <w:rPr>
          <w:i/>
        </w:rPr>
        <w:t>Heading 2</w:t>
      </w:r>
      <w:r w:rsidR="009747B0">
        <w:rPr>
          <w:i/>
        </w:rPr>
        <w:t>;</w:t>
      </w:r>
      <w:r w:rsidR="009747B0">
        <w:t xml:space="preserve"> a</w:t>
      </w:r>
      <w:r w:rsidR="00D308CA">
        <w:t xml:space="preserve">ppendices can </w:t>
      </w:r>
      <w:r w:rsidR="009747B0">
        <w:t xml:space="preserve">thus </w:t>
      </w:r>
      <w:r w:rsidR="00D308CA">
        <w:t xml:space="preserve">be </w:t>
      </w:r>
      <w:r w:rsidR="009747B0">
        <w:t>referenced</w:t>
      </w:r>
      <w:r w:rsidR="00D308CA">
        <w:t xml:space="preserve"> in the </w:t>
      </w:r>
      <w:r w:rsidR="007D6D53">
        <w:t xml:space="preserve">body </w:t>
      </w:r>
      <w:r w:rsidR="00D308CA">
        <w:t xml:space="preserve">text </w:t>
      </w:r>
      <w:r w:rsidR="007D6D53">
        <w:t>using</w:t>
      </w:r>
      <w:r w:rsidR="00D308CA">
        <w:t xml:space="preserve"> their </w:t>
      </w:r>
      <w:r w:rsidR="00DD2A23">
        <w:t>heading</w:t>
      </w:r>
      <w:r w:rsidR="00D308CA">
        <w:t xml:space="preserve"> number and </w:t>
      </w:r>
      <w:r w:rsidR="00DD2A23">
        <w:t>description</w:t>
      </w:r>
      <w:r w:rsidR="00D308CA">
        <w:t xml:space="preserve">, e.g. “Appendix 5.1: </w:t>
      </w:r>
      <w:r w:rsidR="004027C6">
        <w:t>Survey</w:t>
      </w:r>
      <w:r w:rsidR="00D308CA">
        <w:t xml:space="preserve"> </w:t>
      </w:r>
      <w:r w:rsidR="004027C6">
        <w:t>responses</w:t>
      </w:r>
      <w:r w:rsidR="00D308CA">
        <w:t xml:space="preserve">.” </w:t>
      </w:r>
      <w:r w:rsidR="00D308CA" w:rsidRPr="00D308CA">
        <w:t xml:space="preserve">If </w:t>
      </w:r>
      <w:r w:rsidR="00D308CA" w:rsidRPr="00D308CA">
        <w:lastRenderedPageBreak/>
        <w:t xml:space="preserve">you have only one appendix, you </w:t>
      </w:r>
      <w:r w:rsidR="009747B0">
        <w:t>can</w:t>
      </w:r>
      <w:r w:rsidR="00D308CA" w:rsidRPr="00D308CA">
        <w:t xml:space="preserve"> label it </w:t>
      </w:r>
      <w:r w:rsidR="00DD2A23">
        <w:t>with the word “Appendix” followed by a descriptive title, e.g.,</w:t>
      </w:r>
      <w:r w:rsidR="00D308CA" w:rsidRPr="00D308CA">
        <w:t xml:space="preserve"> “Appendix: </w:t>
      </w:r>
      <w:r w:rsidR="00314FD6">
        <w:t>Survey responses</w:t>
      </w:r>
      <w:r w:rsidR="009747B0">
        <w:t>.</w:t>
      </w:r>
      <w:r w:rsidR="00D308CA" w:rsidRPr="00D308CA">
        <w:t>”</w:t>
      </w:r>
    </w:p>
    <w:p w14:paraId="76B7F458" w14:textId="05FCD2C1" w:rsidR="00314FD6" w:rsidRPr="00D308CA" w:rsidRDefault="00314FD6" w:rsidP="00D308CA">
      <w:r>
        <w:t>These a</w:t>
      </w:r>
      <w:r w:rsidRPr="00D308CA">
        <w:t xml:space="preserve">ppendices do not count against the page limit, but </w:t>
      </w:r>
      <w:r w:rsidR="00D51D2E">
        <w:t>they</w:t>
      </w:r>
      <w:r w:rsidRPr="00D308CA">
        <w:t xml:space="preserve"> should not contain any information </w:t>
      </w:r>
      <w:r w:rsidRPr="00D308CA">
        <w:rPr>
          <w:i/>
        </w:rPr>
        <w:t>required</w:t>
      </w:r>
      <w:r w:rsidRPr="00D308CA">
        <w:t xml:space="preserve"> to answer the question</w:t>
      </w:r>
      <w:r w:rsidR="00C747D7">
        <w:t xml:space="preserve"> in full</w:t>
      </w:r>
      <w:r w:rsidRPr="00D308CA">
        <w:t>. The body text should be sufficient to answer the question, and the appendices should be included only for you to reference or to give</w:t>
      </w:r>
      <w:r>
        <w:t xml:space="preserve"> additional</w:t>
      </w:r>
      <w:r w:rsidRPr="00D308CA">
        <w:t xml:space="preserve"> context. </w:t>
      </w:r>
      <w:r>
        <w:t xml:space="preserve">If you decide to move content to an appendix, be sure to </w:t>
      </w:r>
      <w:r w:rsidR="00271FF2">
        <w:t>summarize</w:t>
      </w:r>
      <w:r w:rsidR="00D17872">
        <w:t xml:space="preserve"> the content</w:t>
      </w:r>
      <w:r w:rsidR="00271FF2">
        <w:t xml:space="preserve"> and </w:t>
      </w:r>
      <w:r>
        <w:t xml:space="preserve">note it in relevant </w:t>
      </w:r>
      <w:r w:rsidR="00D75CFB">
        <w:t>place</w:t>
      </w:r>
      <w:r>
        <w:t xml:space="preserve"> </w:t>
      </w:r>
      <w:r w:rsidR="00D75CFB">
        <w:t>in</w:t>
      </w:r>
      <w:r>
        <w:t xml:space="preserve"> the body text, e.g., “The raw data can be viewed in </w:t>
      </w:r>
      <w:r w:rsidRPr="00417F0E">
        <w:rPr>
          <w:i/>
        </w:rPr>
        <w:t xml:space="preserve">Appendix 5.1: </w:t>
      </w:r>
      <w:r>
        <w:rPr>
          <w:i/>
        </w:rPr>
        <w:t>Survey</w:t>
      </w:r>
      <w:r w:rsidRPr="00417F0E">
        <w:rPr>
          <w:i/>
        </w:rPr>
        <w:t xml:space="preserve"> </w:t>
      </w:r>
      <w:r>
        <w:rPr>
          <w:i/>
        </w:rPr>
        <w:t>responses</w:t>
      </w:r>
      <w:r w:rsidRPr="00417F0E">
        <w:rPr>
          <w:i/>
        </w:rPr>
        <w:t>.</w:t>
      </w:r>
      <w:r>
        <w:t>”</w:t>
      </w:r>
      <w:bookmarkStart w:id="0" w:name="_GoBack"/>
      <w:bookmarkEnd w:id="0"/>
    </w:p>
    <w:sectPr w:rsidR="00314FD6" w:rsidRPr="00D308CA"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E66640" w14:textId="77777777" w:rsidR="00501500" w:rsidRDefault="00501500" w:rsidP="00126D77">
      <w:r>
        <w:separator/>
      </w:r>
    </w:p>
  </w:endnote>
  <w:endnote w:type="continuationSeparator" w:id="0">
    <w:p w14:paraId="37F1D2DA" w14:textId="77777777" w:rsidR="00501500" w:rsidRDefault="00501500"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notTrueType/>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74238" w14:textId="77777777" w:rsidR="00501500" w:rsidRDefault="00501500" w:rsidP="0060186D">
      <w:pPr>
        <w:spacing w:after="0" w:line="110" w:lineRule="exact"/>
      </w:pPr>
    </w:p>
  </w:footnote>
  <w:footnote w:type="continuationSeparator" w:id="0">
    <w:p w14:paraId="563CD13E" w14:textId="77777777" w:rsidR="00501500" w:rsidRPr="00BB7AEF" w:rsidRDefault="00501500" w:rsidP="00BB7AEF">
      <w:pPr>
        <w:spacing w:after="0" w:line="20" w:lineRule="exact"/>
        <w:rPr>
          <w:sz w:val="2"/>
        </w:rPr>
      </w:pPr>
    </w:p>
  </w:footnote>
  <w:footnote w:type="continuationNotice" w:id="1">
    <w:p w14:paraId="4ABDFE17" w14:textId="77777777" w:rsidR="00501500" w:rsidRPr="00AE67B5" w:rsidRDefault="00501500" w:rsidP="00AE67B5">
      <w:pPr>
        <w:spacing w:after="0" w:line="20" w:lineRule="exact"/>
        <w:rPr>
          <w:sz w:val="2"/>
        </w:rPr>
      </w:pPr>
    </w:p>
  </w:footnote>
  <w:footnote w:id="2">
    <w:p w14:paraId="21106F1A" w14:textId="4F630898" w:rsidR="00E344D8" w:rsidRPr="00FA5220" w:rsidRDefault="00E344D8" w:rsidP="00B95AEF">
      <w:pPr>
        <w:pStyle w:val="Footnote"/>
      </w:pPr>
      <w:r w:rsidRPr="00E344D8">
        <w:rPr>
          <w:rStyle w:val="FootnoteReference"/>
          <w:vertAlign w:val="baseline"/>
        </w:rPr>
        <w:footnoteRef/>
      </w:r>
      <w:r w:rsidRPr="00E344D8">
        <w:t xml:space="preserve"> </w:t>
      </w:r>
      <w:r w:rsidR="00A2511C">
        <w:t>In-line citations are preferred over footnotes, and w</w:t>
      </w:r>
      <w:r w:rsidRPr="00E344D8">
        <w:t xml:space="preserve">e </w:t>
      </w:r>
      <w:r w:rsidR="00A2511C">
        <w:t>favor</w:t>
      </w:r>
      <w:r w:rsidRPr="00E344D8">
        <w:t xml:space="preserve"> APA citation format for both in-line citations and reference lists</w:t>
      </w:r>
      <w:r w:rsidR="00A2511C">
        <w:t>.</w:t>
      </w:r>
      <w:r w:rsidRPr="00E344D8">
        <w:t xml:space="preserve"> </w:t>
      </w:r>
      <w:r w:rsidR="00A2511C">
        <w:t>R</w:t>
      </w:r>
      <w:r w:rsidRPr="00E344D8">
        <w:t xml:space="preserve">efer to the </w:t>
      </w:r>
      <w:hyperlink r:id="rId1" w:history="1">
        <w:r w:rsidRPr="00E344D8">
          <w:rPr>
            <w:rStyle w:val="Hyperlink"/>
          </w:rPr>
          <w:t>Purdue Online Writing Lab</w:t>
        </w:r>
      </w:hyperlink>
      <w:r w:rsidRPr="00E344D8">
        <w:t xml:space="preserve">, or </w:t>
      </w:r>
      <w:r w:rsidR="007A4B7C">
        <w:t>follow the above examples</w:t>
      </w:r>
      <w:r w:rsidRPr="00E344D8">
        <w:t>.</w:t>
      </w:r>
      <w:r w:rsidR="00FA5220">
        <w:t xml:space="preserve"> You should use the </w:t>
      </w:r>
      <w:r w:rsidR="00FA5220">
        <w:rPr>
          <w:i/>
        </w:rPr>
        <w:t>Footnote</w:t>
      </w:r>
      <w:r w:rsidR="00FA5220">
        <w:t xml:space="preserve"> paragraph style, with </w:t>
      </w:r>
      <w:proofErr w:type="gramStart"/>
      <w:r w:rsidR="00FA5220">
        <w:t>8.5 point</w:t>
      </w:r>
      <w:proofErr w:type="gramEnd"/>
      <w:r w:rsidR="00FA5220">
        <w:t xml:space="preserve"> text and 14 point line spacing.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3786"/>
    <w:multiLevelType w:val="hybridMultilevel"/>
    <w:tmpl w:val="1AB033A2"/>
    <w:lvl w:ilvl="0" w:tplc="75F252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A4E40"/>
    <w:multiLevelType w:val="multilevel"/>
    <w:tmpl w:val="05F03AE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9E7A40"/>
    <w:multiLevelType w:val="multilevel"/>
    <w:tmpl w:val="7AFA580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6A0C9E"/>
    <w:multiLevelType w:val="multilevel"/>
    <w:tmpl w:val="5B343F9A"/>
    <w:lvl w:ilvl="0">
      <w:start w:val="1"/>
      <w:numFmt w:val="decimal"/>
      <w:lvlText w:val="%1"/>
      <w:lvlJc w:val="left"/>
      <w:pPr>
        <w:tabs>
          <w:tab w:val="num" w:pos="20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E6010"/>
    <w:multiLevelType w:val="multilevel"/>
    <w:tmpl w:val="1E7E3310"/>
    <w:lvl w:ilvl="0">
      <w:start w:val="1"/>
      <w:numFmt w:val="decimal"/>
      <w:lvlText w:val="%1"/>
      <w:lvlJc w:val="left"/>
      <w:pPr>
        <w:tabs>
          <w:tab w:val="num" w:pos="72"/>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9F537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4A3308F"/>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78A19F8"/>
    <w:multiLevelType w:val="multilevel"/>
    <w:tmpl w:val="7CF8C968"/>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7C1574F"/>
    <w:multiLevelType w:val="multilevel"/>
    <w:tmpl w:val="C110FFD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7D42A6A"/>
    <w:multiLevelType w:val="hybridMultilevel"/>
    <w:tmpl w:val="AE94F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9A4763"/>
    <w:multiLevelType w:val="multilevel"/>
    <w:tmpl w:val="02386D80"/>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E6B70FC"/>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FB0254"/>
    <w:multiLevelType w:val="multilevel"/>
    <w:tmpl w:val="7826BC8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2911A7D"/>
    <w:multiLevelType w:val="multilevel"/>
    <w:tmpl w:val="67F0CE12"/>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403"/>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B60082B"/>
    <w:multiLevelType w:val="multilevel"/>
    <w:tmpl w:val="93DC0582"/>
    <w:lvl w:ilvl="0">
      <w:start w:val="1"/>
      <w:numFmt w:val="decimal"/>
      <w:lvlText w:val="%1"/>
      <w:lvlJc w:val="left"/>
      <w:pPr>
        <w:tabs>
          <w:tab w:val="num" w:pos="144"/>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E2B2C4B"/>
    <w:multiLevelType w:val="multilevel"/>
    <w:tmpl w:val="B09CDE22"/>
    <w:lvl w:ilvl="0">
      <w:start w:val="1"/>
      <w:numFmt w:val="decimal"/>
      <w:lvlText w:val="%1"/>
      <w:lvlJc w:val="left"/>
      <w:pPr>
        <w:tabs>
          <w:tab w:val="num" w:pos="245"/>
        </w:tabs>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4937B5F"/>
    <w:multiLevelType w:val="multilevel"/>
    <w:tmpl w:val="F21CC1A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4BD4AC0"/>
    <w:multiLevelType w:val="multilevel"/>
    <w:tmpl w:val="1D4099D2"/>
    <w:lvl w:ilvl="0">
      <w:start w:val="1"/>
      <w:numFmt w:val="decimal"/>
      <w:lvlText w:val="%1"/>
      <w:lvlJc w:val="left"/>
      <w:pPr>
        <w:tabs>
          <w:tab w:val="num" w:pos="202"/>
        </w:tabs>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FF22AEC"/>
    <w:multiLevelType w:val="multilevel"/>
    <w:tmpl w:val="C47C47DE"/>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02323F7"/>
    <w:multiLevelType w:val="multilevel"/>
    <w:tmpl w:val="EBF6C670"/>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tabs>
          <w:tab w:val="num" w:pos="490"/>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49D5FC7"/>
    <w:multiLevelType w:val="hybridMultilevel"/>
    <w:tmpl w:val="00BEB0A0"/>
    <w:lvl w:ilvl="0" w:tplc="571E6BC4">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233C2"/>
    <w:multiLevelType w:val="multilevel"/>
    <w:tmpl w:val="B11E8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3F447C"/>
    <w:multiLevelType w:val="multilevel"/>
    <w:tmpl w:val="13D66D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9CD6426"/>
    <w:multiLevelType w:val="hybridMultilevel"/>
    <w:tmpl w:val="43CA2C8C"/>
    <w:lvl w:ilvl="0" w:tplc="60A62A46">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C56B98"/>
    <w:multiLevelType w:val="multilevel"/>
    <w:tmpl w:val="4624302A"/>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46"/>
        </w:tabs>
        <w:ind w:left="0" w:firstLine="0"/>
      </w:pPr>
      <w:rPr>
        <w:rFonts w:hint="default"/>
      </w:rPr>
    </w:lvl>
    <w:lvl w:ilvl="2">
      <w:start w:val="1"/>
      <w:numFmt w:val="decimal"/>
      <w:lvlText w:val="%1.%2.%3"/>
      <w:lvlJc w:val="left"/>
      <w:pPr>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FD54C2E"/>
    <w:multiLevelType w:val="hybridMultilevel"/>
    <w:tmpl w:val="8C226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247628"/>
    <w:multiLevelType w:val="multilevel"/>
    <w:tmpl w:val="82BAC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32DCA"/>
    <w:multiLevelType w:val="hybridMultilevel"/>
    <w:tmpl w:val="D5885AEC"/>
    <w:lvl w:ilvl="0" w:tplc="28162B26">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5D2178"/>
    <w:multiLevelType w:val="hybridMultilevel"/>
    <w:tmpl w:val="F442092E"/>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E52D52"/>
    <w:multiLevelType w:val="hybridMultilevel"/>
    <w:tmpl w:val="BB4A7902"/>
    <w:lvl w:ilvl="0" w:tplc="A3544780">
      <w:start w:val="1"/>
      <w:numFmt w:val="decimal"/>
      <w:lvlText w:val="Step %1."/>
      <w:lvlJc w:val="right"/>
      <w:pPr>
        <w:tabs>
          <w:tab w:val="num" w:pos="1613"/>
        </w:tabs>
        <w:ind w:left="1613" w:hanging="72"/>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877CC6"/>
    <w:multiLevelType w:val="multilevel"/>
    <w:tmpl w:val="9216D1F4"/>
    <w:lvl w:ilvl="0">
      <w:start w:val="1"/>
      <w:numFmt w:val="decimal"/>
      <w:lvlText w:val="%1"/>
      <w:lvlJc w:val="left"/>
      <w:pPr>
        <w:tabs>
          <w:tab w:val="num" w:pos="202"/>
        </w:tabs>
        <w:ind w:left="0" w:firstLine="0"/>
      </w:pPr>
      <w:rPr>
        <w:rFonts w:hint="default"/>
      </w:rPr>
    </w:lvl>
    <w:lvl w:ilvl="1">
      <w:start w:val="1"/>
      <w:numFmt w:val="decimal"/>
      <w:lvlText w:val="%1.%2"/>
      <w:lvlJc w:val="left"/>
      <w:pPr>
        <w:tabs>
          <w:tab w:val="num" w:pos="317"/>
        </w:tabs>
        <w:ind w:left="0" w:firstLine="0"/>
      </w:pPr>
      <w:rPr>
        <w:rFonts w:hint="default"/>
      </w:rPr>
    </w:lvl>
    <w:lvl w:ilvl="2">
      <w:start w:val="1"/>
      <w:numFmt w:val="decimal"/>
      <w:lvlText w:val="%1.%2.%3"/>
      <w:lvlJc w:val="left"/>
      <w:pPr>
        <w:tabs>
          <w:tab w:val="num" w:pos="490"/>
        </w:tabs>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A46337A"/>
    <w:multiLevelType w:val="hybridMultilevel"/>
    <w:tmpl w:val="714AC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54C99"/>
    <w:multiLevelType w:val="hybridMultilevel"/>
    <w:tmpl w:val="411E9F76"/>
    <w:lvl w:ilvl="0" w:tplc="780867E4">
      <w:start w:val="1"/>
      <w:numFmt w:val="bullet"/>
      <w:lvlText w:val="·"/>
      <w:lvlJc w:val="left"/>
      <w:pPr>
        <w:ind w:left="720" w:hanging="360"/>
      </w:pPr>
      <w:rPr>
        <w:rFonts w:ascii="Palatino Linotype" w:hAnsi="Palatino Linotype"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8"/>
  </w:num>
  <w:num w:numId="3">
    <w:abstractNumId w:val="2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1"/>
  </w:num>
  <w:num w:numId="6">
    <w:abstractNumId w:val="13"/>
  </w:num>
  <w:num w:numId="7">
    <w:abstractNumId w:val="29"/>
  </w:num>
  <w:num w:numId="8">
    <w:abstractNumId w:val="6"/>
  </w:num>
  <w:num w:numId="9">
    <w:abstractNumId w:val="30"/>
  </w:num>
  <w:num w:numId="10">
    <w:abstractNumId w:val="12"/>
  </w:num>
  <w:num w:numId="11">
    <w:abstractNumId w:val="8"/>
  </w:num>
  <w:num w:numId="12">
    <w:abstractNumId w:val="24"/>
  </w:num>
  <w:num w:numId="13">
    <w:abstractNumId w:val="11"/>
  </w:num>
  <w:num w:numId="14">
    <w:abstractNumId w:val="27"/>
  </w:num>
  <w:num w:numId="15">
    <w:abstractNumId w:val="33"/>
  </w:num>
  <w:num w:numId="16">
    <w:abstractNumId w:val="31"/>
    <w:lvlOverride w:ilvl="0">
      <w:startOverride w:val="1"/>
    </w:lvlOverride>
  </w:num>
  <w:num w:numId="17">
    <w:abstractNumId w:val="31"/>
    <w:lvlOverride w:ilvl="0">
      <w:startOverride w:val="1"/>
    </w:lvlOverride>
  </w:num>
  <w:num w:numId="18">
    <w:abstractNumId w:val="31"/>
    <w:lvlOverride w:ilvl="0">
      <w:startOverride w:val="1"/>
    </w:lvlOverride>
  </w:num>
  <w:num w:numId="19">
    <w:abstractNumId w:val="31"/>
    <w:lvlOverride w:ilvl="0">
      <w:startOverride w:val="1"/>
    </w:lvlOverride>
  </w:num>
  <w:num w:numId="20">
    <w:abstractNumId w:val="31"/>
    <w:lvlOverride w:ilvl="0">
      <w:startOverride w:val="1"/>
    </w:lvlOverride>
  </w:num>
  <w:num w:numId="21">
    <w:abstractNumId w:val="31"/>
    <w:lvlOverride w:ilvl="0">
      <w:startOverride w:val="1"/>
    </w:lvlOverride>
  </w:num>
  <w:num w:numId="22">
    <w:abstractNumId w:val="0"/>
  </w:num>
  <w:num w:numId="23">
    <w:abstractNumId w:val="25"/>
  </w:num>
  <w:num w:numId="24">
    <w:abstractNumId w:val="25"/>
    <w:lvlOverride w:ilvl="0">
      <w:startOverride w:val="1"/>
    </w:lvlOverride>
  </w:num>
  <w:num w:numId="25">
    <w:abstractNumId w:val="32"/>
  </w:num>
  <w:num w:numId="26">
    <w:abstractNumId w:val="5"/>
  </w:num>
  <w:num w:numId="27">
    <w:abstractNumId w:val="16"/>
  </w:num>
  <w:num w:numId="28">
    <w:abstractNumId w:val="17"/>
  </w:num>
  <w:num w:numId="29">
    <w:abstractNumId w:val="3"/>
  </w:num>
  <w:num w:numId="30">
    <w:abstractNumId w:val="2"/>
  </w:num>
  <w:num w:numId="31">
    <w:abstractNumId w:val="10"/>
  </w:num>
  <w:num w:numId="32">
    <w:abstractNumId w:val="14"/>
  </w:num>
  <w:num w:numId="33">
    <w:abstractNumId w:val="1"/>
  </w:num>
  <w:num w:numId="34">
    <w:abstractNumId w:val="15"/>
  </w:num>
  <w:num w:numId="35">
    <w:abstractNumId w:val="19"/>
  </w:num>
  <w:num w:numId="36">
    <w:abstractNumId w:val="7"/>
  </w:num>
  <w:num w:numId="37">
    <w:abstractNumId w:val="26"/>
  </w:num>
  <w:num w:numId="38">
    <w:abstractNumId w:val="21"/>
  </w:num>
  <w:num w:numId="39">
    <w:abstractNumId w:val="20"/>
  </w:num>
  <w:num w:numId="40">
    <w:abstractNumId w:val="18"/>
  </w:num>
  <w:num w:numId="41">
    <w:abstractNumId w:val="9"/>
  </w:num>
  <w:num w:numId="42">
    <w:abstractNumId w:val="22"/>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4EC2"/>
    <w:rsid w:val="00126D77"/>
    <w:rsid w:val="00132FF3"/>
    <w:rsid w:val="00135B1D"/>
    <w:rsid w:val="001366F3"/>
    <w:rsid w:val="00141B95"/>
    <w:rsid w:val="001468F9"/>
    <w:rsid w:val="0014733E"/>
    <w:rsid w:val="00150453"/>
    <w:rsid w:val="001508F7"/>
    <w:rsid w:val="00151FB5"/>
    <w:rsid w:val="00155D9A"/>
    <w:rsid w:val="00156F11"/>
    <w:rsid w:val="00160B76"/>
    <w:rsid w:val="00161673"/>
    <w:rsid w:val="001641AC"/>
    <w:rsid w:val="00164951"/>
    <w:rsid w:val="0016672B"/>
    <w:rsid w:val="00167085"/>
    <w:rsid w:val="0017086D"/>
    <w:rsid w:val="0017206B"/>
    <w:rsid w:val="00172F24"/>
    <w:rsid w:val="00173B0C"/>
    <w:rsid w:val="00173D74"/>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206E"/>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7B8C"/>
    <w:rsid w:val="004027C6"/>
    <w:rsid w:val="004075D5"/>
    <w:rsid w:val="004078D4"/>
    <w:rsid w:val="004132B8"/>
    <w:rsid w:val="0041391B"/>
    <w:rsid w:val="004156C8"/>
    <w:rsid w:val="00417F0E"/>
    <w:rsid w:val="00422A19"/>
    <w:rsid w:val="00422BCE"/>
    <w:rsid w:val="004248B1"/>
    <w:rsid w:val="00426676"/>
    <w:rsid w:val="0043014A"/>
    <w:rsid w:val="0043030F"/>
    <w:rsid w:val="0043107E"/>
    <w:rsid w:val="004312E4"/>
    <w:rsid w:val="00443D1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6A63"/>
    <w:rsid w:val="00501500"/>
    <w:rsid w:val="0050283F"/>
    <w:rsid w:val="00504524"/>
    <w:rsid w:val="00505A7B"/>
    <w:rsid w:val="0050660D"/>
    <w:rsid w:val="005075D1"/>
    <w:rsid w:val="00507A8F"/>
    <w:rsid w:val="00510B25"/>
    <w:rsid w:val="00511091"/>
    <w:rsid w:val="00512A74"/>
    <w:rsid w:val="0051349A"/>
    <w:rsid w:val="00513F4E"/>
    <w:rsid w:val="00515652"/>
    <w:rsid w:val="00520730"/>
    <w:rsid w:val="00521D37"/>
    <w:rsid w:val="005253BF"/>
    <w:rsid w:val="005256E3"/>
    <w:rsid w:val="005258D7"/>
    <w:rsid w:val="00525B65"/>
    <w:rsid w:val="005304FB"/>
    <w:rsid w:val="00531346"/>
    <w:rsid w:val="00531C40"/>
    <w:rsid w:val="0053288B"/>
    <w:rsid w:val="005332DA"/>
    <w:rsid w:val="005351A8"/>
    <w:rsid w:val="005369E2"/>
    <w:rsid w:val="005436CB"/>
    <w:rsid w:val="00544939"/>
    <w:rsid w:val="00547E40"/>
    <w:rsid w:val="0055158D"/>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40A3"/>
    <w:rsid w:val="00956BD3"/>
    <w:rsid w:val="00957B31"/>
    <w:rsid w:val="00957FDD"/>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781B"/>
    <w:rsid w:val="00EC2A34"/>
    <w:rsid w:val="00EC4403"/>
    <w:rsid w:val="00EC7657"/>
    <w:rsid w:val="00ED13D6"/>
    <w:rsid w:val="00ED1DE9"/>
    <w:rsid w:val="00ED27FE"/>
    <w:rsid w:val="00EE2292"/>
    <w:rsid w:val="00EE531D"/>
    <w:rsid w:val="00EE7741"/>
    <w:rsid w:val="00EF2818"/>
    <w:rsid w:val="00EF2CE8"/>
    <w:rsid w:val="00EF4C12"/>
    <w:rsid w:val="00EF7839"/>
    <w:rsid w:val="00F02CFB"/>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2536"/>
    <w:pPr>
      <w:spacing w:after="170" w:line="340" w:lineRule="exact"/>
      <w:jc w:val="both"/>
    </w:pPr>
    <w:rPr>
      <w:rFonts w:ascii="Palatino Linotype" w:eastAsia="Times New Roman" w:hAnsi="Palatino Linotype" w:cs="Times New Roman"/>
      <w:spacing w:val="1"/>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B4491E"/>
    <w:pPr>
      <w:keepNext/>
      <w:keepLines/>
      <w:numPr>
        <w:numId w:val="36"/>
      </w:numPr>
      <w:suppressAutoHyphens/>
      <w:spacing w:before="220"/>
      <w:outlineLvl w:val="0"/>
    </w:pPr>
    <w:rPr>
      <w:rFonts w:eastAsiaTheme="majorEastAsia" w:cs="Times New Roman (Headings CS)"/>
      <w:b/>
      <w:caps/>
      <w:spacing w:val="11"/>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36"/>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36"/>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kern w:val="16"/>
      <w14:ligatures w14:val="standardContextual"/>
      <w14:numForm w14:val="oldStyle"/>
      <w14:numSpacing w14:val="proportional"/>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bCs/>
      <w:spacing w:val="2"/>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23"/>
      </w:numPr>
    </w:pPr>
  </w:style>
  <w:style w:type="paragraph" w:customStyle="1" w:styleId="BulletedList">
    <w:name w:val="BulletedList"/>
    <w:basedOn w:val="ListParagraph"/>
    <w:link w:val="BulletedListChar"/>
    <w:qFormat/>
    <w:rsid w:val="00193F58"/>
    <w:pPr>
      <w:numPr>
        <w:numId w:val="42"/>
      </w:numPr>
    </w:pPr>
  </w:style>
  <w:style w:type="character" w:customStyle="1" w:styleId="NumberedListChar">
    <w:name w:val="NumberedList Char"/>
    <w:basedOn w:val="DefaultParagraphFont"/>
    <w:link w:val="NumberedList"/>
    <w:rsid w:val="007878D4"/>
    <w:rPr>
      <w:rFonts w:ascii="Minion Pro" w:eastAsia="Times New Roman" w:hAnsi="Minion Pro" w:cs="Times New Roman"/>
      <w:sz w:val="24"/>
      <w:szCs w:val="24"/>
      <w14:ligatures w14:val="standardContextu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racticaltypography.com/tabs-and-tab-stops.html"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xkcd.com/1195/"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foo.bar/"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ctan.org/tex-archive/fonts/tex-gyre/opentype"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owl.purdue.edu/owl/research_and_citation/apa_style/apa_formatting_and_style_guide/in_text_citations_the_bas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FE0835-65B7-BD4B-970F-A34F75A79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161</TotalTime>
  <Pages>7</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14</cp:revision>
  <cp:lastPrinted>2019-05-10T20:56:00Z</cp:lastPrinted>
  <dcterms:created xsi:type="dcterms:W3CDTF">2019-05-10T20:56:00Z</dcterms:created>
  <dcterms:modified xsi:type="dcterms:W3CDTF">2019-06-17T05:24:00Z</dcterms:modified>
</cp:coreProperties>
</file>